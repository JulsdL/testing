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DE1D" w14:textId="77777777" w:rsidR="004943F5" w:rsidRPr="001B5081" w:rsidRDefault="001B5081" w:rsidP="00EE47D3">
      <w:pPr>
        <w:rPr>
          <w:rStyle w:val="RvisionRdaction"/>
          <w:b/>
          <w:color w:val="auto"/>
          <w:lang w:val="fr-CH"/>
        </w:rPr>
      </w:pPr>
      <w:r w:rsidRPr="001B5081">
        <w:rPr>
          <w:rStyle w:val="RvisionRdaction"/>
          <w:b/>
          <w:color w:val="auto"/>
          <w:lang w:val="fr-CH"/>
        </w:rPr>
        <w:t>Votre arrivée dans le c</w:t>
      </w:r>
      <w:r>
        <w:rPr>
          <w:rStyle w:val="RvisionRdaction"/>
          <w:b/>
          <w:color w:val="auto"/>
          <w:lang w:val="fr-CH"/>
        </w:rPr>
        <w:t>anton de Vaud</w:t>
      </w:r>
    </w:p>
    <w:p w14:paraId="0DD4C1F9" w14:textId="77777777" w:rsidR="00EE47D3" w:rsidRPr="001B5081" w:rsidRDefault="00EE47D3" w:rsidP="00FB7281">
      <w:pPr>
        <w:spacing w:after="480"/>
        <w:rPr>
          <w:rStyle w:val="RvisionRdaction"/>
          <w:b/>
          <w:color w:val="auto"/>
          <w:lang w:val="it-CH"/>
        </w:rPr>
      </w:pPr>
      <w:r w:rsidRPr="001B5081">
        <w:rPr>
          <w:rStyle w:val="RvisionRdaction"/>
          <w:b/>
          <w:color w:val="auto"/>
          <w:lang w:val="it-CH"/>
        </w:rPr>
        <w:t xml:space="preserve">RA </w:t>
      </w:r>
      <w:r w:rsidRPr="00B96D38">
        <w:rPr>
          <w:rStyle w:val="EnEvidence"/>
        </w:rPr>
        <w:fldChar w:fldCharType="begin"/>
      </w:r>
      <w:r w:rsidRPr="001B5081">
        <w:rPr>
          <w:rStyle w:val="EnEvidence"/>
          <w:lang w:val="it-CH"/>
        </w:rPr>
        <w:instrText xml:space="preserve"> MERGEFIELD  naB_R_Requester_I  \* MERGEFORMAT </w:instrText>
      </w:r>
      <w:r w:rsidRPr="00B96D38">
        <w:rPr>
          <w:rStyle w:val="EnEvidence"/>
        </w:rPr>
        <w:fldChar w:fldCharType="separate"/>
      </w:r>
      <w:r w:rsidRPr="001B5081">
        <w:rPr>
          <w:rStyle w:val="EnEvidence"/>
          <w:lang w:val="it-CH"/>
        </w:rPr>
        <w:t>«naB_R_Requester_I»</w:t>
      </w:r>
      <w:r w:rsidRPr="00B96D38">
        <w:rPr>
          <w:rStyle w:val="EnEvidence"/>
        </w:rPr>
        <w:fldChar w:fldCharType="end"/>
      </w:r>
    </w:p>
    <w:p w14:paraId="36223337" w14:textId="77777777" w:rsidR="004943F5" w:rsidRDefault="004943F5" w:rsidP="00B46CAA">
      <w:pPr>
        <w:spacing w:after="240"/>
      </w:pPr>
      <w:r w:rsidRPr="00DD4A35">
        <w:rPr>
          <w:rStyle w:val="RvisionVrification"/>
        </w:rPr>
        <w:fldChar w:fldCharType="begin"/>
      </w:r>
      <w:r w:rsidRPr="00DD4A35">
        <w:rPr>
          <w:rStyle w:val="RvisionVrification"/>
        </w:rPr>
        <w:instrText xml:space="preserve"> if </w:instrText>
      </w:r>
      <w:r w:rsidRPr="00DD4A35">
        <w:rPr>
          <w:rStyle w:val="RvisionVrification"/>
        </w:rPr>
        <w:fldChar w:fldCharType="begin"/>
      </w:r>
      <w:r w:rsidRPr="00DD4A35">
        <w:rPr>
          <w:rStyle w:val="RvisionVrification"/>
        </w:rPr>
        <w:instrText xml:space="preserve"> MERGEFIELD sab_r_pp_t_sex_i_code \* MERGEFORMAT </w:instrText>
      </w:r>
      <w:r w:rsidRPr="00DD4A35">
        <w:rPr>
          <w:rStyle w:val="RvisionVrification"/>
        </w:rPr>
        <w:fldChar w:fldCharType="separate"/>
      </w:r>
      <w:r>
        <w:rPr>
          <w:rStyle w:val="RvisionVrification"/>
          <w:noProof/>
        </w:rPr>
        <w:instrText>«sab_r_pp_t_sex_i_code»</w:instrText>
      </w:r>
      <w:r w:rsidRPr="00DD4A35">
        <w:rPr>
          <w:rStyle w:val="RvisionVrification"/>
        </w:rPr>
        <w:fldChar w:fldCharType="end"/>
      </w:r>
      <w:r w:rsidRPr="00DD4A35">
        <w:rPr>
          <w:rStyle w:val="RvisionVrification"/>
        </w:rPr>
        <w:instrText xml:space="preserve">="Masculin" "Monsieur" "Madame" </w:instrText>
      </w:r>
      <w:r w:rsidRPr="00DD4A35">
        <w:rPr>
          <w:rStyle w:val="RvisionVrification"/>
        </w:rPr>
        <w:fldChar w:fldCharType="separate"/>
      </w:r>
      <w:r w:rsidRPr="00DD4A35">
        <w:rPr>
          <w:rStyle w:val="RvisionVrification"/>
          <w:noProof/>
        </w:rPr>
        <w:t>Madame</w:t>
      </w:r>
      <w:r w:rsidRPr="00DD4A35">
        <w:rPr>
          <w:rStyle w:val="RvisionVrification"/>
        </w:rPr>
        <w:fldChar w:fldCharType="end"/>
      </w:r>
      <w:r w:rsidRPr="001B6618">
        <w:t>,</w:t>
      </w:r>
    </w:p>
    <w:p w14:paraId="0F50307A" w14:textId="77777777" w:rsidR="003909CD" w:rsidRDefault="003909CD" w:rsidP="001B5081">
      <w:pPr>
        <w:suppressAutoHyphens w:val="0"/>
        <w:spacing w:after="120"/>
        <w:jc w:val="both"/>
      </w:pPr>
      <w:r>
        <w:t>Pour recevoir des prestations d’assistance, vous devez signer une demande.</w:t>
      </w:r>
    </w:p>
    <w:p w14:paraId="615EC8D9" w14:textId="7B769572" w:rsidR="001B5081" w:rsidRDefault="001B5081" w:rsidP="001B5081">
      <w:pPr>
        <w:suppressAutoHyphens w:val="0"/>
        <w:spacing w:after="120"/>
        <w:jc w:val="both"/>
      </w:pPr>
      <w:r>
        <w:t>Nous vous demandons de vous présenter rapidement à l'adresse suivante :</w:t>
      </w:r>
    </w:p>
    <w:p w14:paraId="0C4C09BF" w14:textId="77777777" w:rsidR="001B5081" w:rsidRPr="00EE47D3" w:rsidRDefault="001B5081" w:rsidP="001B5081">
      <w:pPr>
        <w:suppressAutoHyphens w:val="0"/>
        <w:spacing w:after="120"/>
        <w:jc w:val="both"/>
      </w:pPr>
    </w:p>
    <w:tbl>
      <w:tblPr>
        <w:tblStyle w:val="Grilledutableau"/>
        <w:tblW w:w="7991" w:type="dxa"/>
        <w:tblInd w:w="-5" w:type="dxa"/>
        <w:tblLook w:val="04A0" w:firstRow="1" w:lastRow="0" w:firstColumn="1" w:lastColumn="0" w:noHBand="0" w:noVBand="1"/>
      </w:tblPr>
      <w:tblGrid>
        <w:gridCol w:w="1809"/>
        <w:gridCol w:w="3456"/>
        <w:gridCol w:w="2667"/>
        <w:gridCol w:w="59"/>
      </w:tblGrid>
      <w:tr w:rsidR="00EE47D3" w14:paraId="1C577340" w14:textId="77777777" w:rsidTr="00300075">
        <w:trPr>
          <w:gridAfter w:val="1"/>
          <w:wAfter w:w="59" w:type="dxa"/>
          <w:trHeight w:val="817"/>
        </w:trPr>
        <w:tc>
          <w:tcPr>
            <w:tcW w:w="1809" w:type="dxa"/>
          </w:tcPr>
          <w:p w14:paraId="5C1EA0DA" w14:textId="77777777" w:rsidR="00EE47D3" w:rsidRDefault="00FB7281" w:rsidP="00B80739">
            <w:pPr>
              <w:pStyle w:val="Normalespac"/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F27A918" wp14:editId="3F8EDE01">
                  <wp:simplePos x="0" y="0"/>
                  <wp:positionH relativeFrom="column">
                    <wp:posOffset>362585</wp:posOffset>
                  </wp:positionH>
                  <wp:positionV relativeFrom="paragraph">
                    <wp:posOffset>173355</wp:posOffset>
                  </wp:positionV>
                  <wp:extent cx="289560" cy="259406"/>
                  <wp:effectExtent l="0" t="0" r="0" b="762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9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47D3" w:rsidRPr="0097785C">
              <w:rPr>
                <w:b/>
              </w:rPr>
              <w:t>Quand ?</w:t>
            </w:r>
          </w:p>
          <w:p w14:paraId="1E0DBB71" w14:textId="77777777" w:rsidR="00EE47D3" w:rsidRPr="0097785C" w:rsidRDefault="00EE47D3" w:rsidP="00B80739">
            <w:pPr>
              <w:pStyle w:val="Normalespac"/>
              <w:rPr>
                <w:b/>
              </w:rPr>
            </w:pPr>
          </w:p>
        </w:tc>
        <w:tc>
          <w:tcPr>
            <w:tcW w:w="6123" w:type="dxa"/>
            <w:gridSpan w:val="2"/>
          </w:tcPr>
          <w:p w14:paraId="0FDC9547" w14:textId="77777777" w:rsidR="00EE47D3" w:rsidRPr="003909CD" w:rsidRDefault="003909CD" w:rsidP="00B80739">
            <w:pPr>
              <w:pStyle w:val="Normalespac"/>
              <w:spacing w:before="240"/>
              <w:jc w:val="center"/>
              <w:rPr>
                <w:b/>
              </w:rPr>
            </w:pPr>
            <w:r w:rsidRPr="003909CD">
              <w:rPr>
                <w:b/>
              </w:rPr>
              <w:t>Le plus rapidement possible</w:t>
            </w:r>
          </w:p>
        </w:tc>
      </w:tr>
      <w:tr w:rsidR="00EE47D3" w14:paraId="35A01438" w14:textId="77777777" w:rsidTr="00711FEB">
        <w:trPr>
          <w:gridAfter w:val="1"/>
          <w:wAfter w:w="59" w:type="dxa"/>
          <w:trHeight w:val="984"/>
        </w:trPr>
        <w:tc>
          <w:tcPr>
            <w:tcW w:w="1809" w:type="dxa"/>
          </w:tcPr>
          <w:p w14:paraId="61ED2967" w14:textId="77777777" w:rsidR="00EE47D3" w:rsidRDefault="00EE47D3" w:rsidP="00B80739">
            <w:pPr>
              <w:pStyle w:val="Normalespac"/>
              <w:jc w:val="center"/>
              <w:rPr>
                <w:b/>
              </w:rPr>
            </w:pPr>
            <w:r w:rsidRPr="0097785C">
              <w:rPr>
                <w:b/>
              </w:rPr>
              <w:t>Où ?</w:t>
            </w:r>
          </w:p>
          <w:p w14:paraId="625A3560" w14:textId="77777777" w:rsidR="00EE47D3" w:rsidRPr="0097785C" w:rsidRDefault="00EE47D3" w:rsidP="00B80739">
            <w:pPr>
              <w:pStyle w:val="Normalespac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6E78F7F" wp14:editId="5C78F1BF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7620</wp:posOffset>
                  </wp:positionV>
                  <wp:extent cx="179602" cy="213360"/>
                  <wp:effectExtent l="0" t="0" r="0" b="0"/>
                  <wp:wrapNone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02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56" w:type="dxa"/>
          </w:tcPr>
          <w:p w14:paraId="39BE7F5D" w14:textId="77777777" w:rsidR="001B5081" w:rsidRDefault="001B5081" w:rsidP="001B5081">
            <w:pPr>
              <w:pStyle w:val="Normalespac"/>
              <w:spacing w:after="0"/>
            </w:pPr>
          </w:p>
          <w:p w14:paraId="5C28E44E" w14:textId="77777777" w:rsidR="001B5081" w:rsidRDefault="001B5081" w:rsidP="001B5081">
            <w:pPr>
              <w:pStyle w:val="Normalespac"/>
              <w:spacing w:after="0"/>
              <w:jc w:val="left"/>
            </w:pPr>
            <w:r>
              <w:t>EVAM, siège administratif</w:t>
            </w:r>
          </w:p>
        </w:tc>
        <w:tc>
          <w:tcPr>
            <w:tcW w:w="2667" w:type="dxa"/>
          </w:tcPr>
          <w:p w14:paraId="27CB7627" w14:textId="77777777" w:rsidR="001B5081" w:rsidRDefault="001B5081" w:rsidP="001B5081">
            <w:pPr>
              <w:pStyle w:val="Normalespac"/>
              <w:spacing w:after="0"/>
            </w:pPr>
          </w:p>
          <w:p w14:paraId="43808CA3" w14:textId="77777777" w:rsidR="00EE47D3" w:rsidRDefault="001B5081" w:rsidP="001B5081">
            <w:pPr>
              <w:pStyle w:val="Normalespac"/>
              <w:spacing w:after="0"/>
            </w:pPr>
            <w:r>
              <w:t>Route de Chavannes 33, 1007 Lausanne</w:t>
            </w:r>
          </w:p>
        </w:tc>
      </w:tr>
      <w:tr w:rsidR="001531AB" w:rsidRPr="000724CC" w14:paraId="29597619" w14:textId="77777777" w:rsidTr="00300075">
        <w:trPr>
          <w:trHeight w:val="805"/>
        </w:trPr>
        <w:tc>
          <w:tcPr>
            <w:tcW w:w="1809" w:type="dxa"/>
          </w:tcPr>
          <w:p w14:paraId="062AD4BB" w14:textId="02600EA5" w:rsidR="001531AB" w:rsidRPr="004833AF" w:rsidRDefault="001531AB" w:rsidP="00F761BC">
            <w:pPr>
              <w:suppressAutoHyphens w:val="0"/>
              <w:spacing w:after="120"/>
              <w:jc w:val="center"/>
              <w:rPr>
                <w:b/>
                <w:noProof/>
              </w:rPr>
            </w:pPr>
            <w:r w:rsidRPr="000724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0" locked="0" layoutInCell="1" allowOverlap="1" wp14:anchorId="69940BCB" wp14:editId="7660DF8B">
                  <wp:simplePos x="0" y="0"/>
                  <wp:positionH relativeFrom="column">
                    <wp:posOffset>324485</wp:posOffset>
                  </wp:positionH>
                  <wp:positionV relativeFrom="paragraph">
                    <wp:posOffset>151130</wp:posOffset>
                  </wp:positionV>
                  <wp:extent cx="304800" cy="304800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724CC">
              <w:rPr>
                <w:rFonts w:ascii="Arial" w:hAnsi="Arial" w:cs="Arial"/>
                <w:b/>
                <w:noProof/>
              </w:rPr>
              <w:t>Important</w:t>
            </w:r>
          </w:p>
        </w:tc>
        <w:tc>
          <w:tcPr>
            <w:tcW w:w="6182" w:type="dxa"/>
            <w:gridSpan w:val="3"/>
          </w:tcPr>
          <w:p w14:paraId="6A3659B4" w14:textId="77777777" w:rsidR="001531AB" w:rsidRPr="000724CC" w:rsidRDefault="001531AB" w:rsidP="001531AB">
            <w:pPr>
              <w:suppressAutoHyphens w:val="0"/>
              <w:spacing w:before="120"/>
              <w:jc w:val="left"/>
              <w:rPr>
                <w:rFonts w:ascii="Arial" w:hAnsi="Arial" w:cs="Arial"/>
              </w:rPr>
            </w:pPr>
            <w:r w:rsidRPr="000724CC">
              <w:rPr>
                <w:rFonts w:ascii="Arial" w:hAnsi="Arial" w:cs="Arial"/>
              </w:rPr>
              <w:t>L’assistance n’est jamais rétroactive</w:t>
            </w:r>
          </w:p>
          <w:p w14:paraId="342FD05E" w14:textId="421C4048" w:rsidR="001531AB" w:rsidRDefault="001531AB" w:rsidP="001531AB">
            <w:pPr>
              <w:suppressAutoHyphens w:val="0"/>
              <w:spacing w:before="120"/>
              <w:rPr>
                <w:b/>
              </w:rPr>
            </w:pPr>
            <w:r w:rsidRPr="000724CC">
              <w:rPr>
                <w:rFonts w:ascii="Arial" w:hAnsi="Arial" w:cs="Arial"/>
              </w:rPr>
              <w:t>L’assistance est versée à partir du jour où elle est demandée</w:t>
            </w:r>
          </w:p>
        </w:tc>
      </w:tr>
      <w:tr w:rsidR="00300075" w:rsidRPr="000724CC" w14:paraId="6E84FC10" w14:textId="77777777" w:rsidTr="00300075">
        <w:trPr>
          <w:trHeight w:val="805"/>
        </w:trPr>
        <w:tc>
          <w:tcPr>
            <w:tcW w:w="1809" w:type="dxa"/>
          </w:tcPr>
          <w:p w14:paraId="59347B5D" w14:textId="77777777" w:rsidR="00300075" w:rsidRPr="004833AF" w:rsidRDefault="00300075" w:rsidP="00F761BC">
            <w:pPr>
              <w:suppressAutoHyphens w:val="0"/>
              <w:spacing w:after="120"/>
              <w:jc w:val="center"/>
              <w:rPr>
                <w:rFonts w:ascii="Arial" w:hAnsi="Arial" w:cs="Arial"/>
                <w:b/>
                <w:noProof/>
              </w:rPr>
            </w:pPr>
            <w:r w:rsidRPr="004833AF">
              <w:rPr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26DF1AD5" wp14:editId="58152D2D">
                  <wp:simplePos x="0" y="0"/>
                  <wp:positionH relativeFrom="column">
                    <wp:posOffset>336016</wp:posOffset>
                  </wp:positionH>
                  <wp:positionV relativeFrom="paragraph">
                    <wp:posOffset>168509</wp:posOffset>
                  </wp:positionV>
                  <wp:extent cx="288758" cy="288758"/>
                  <wp:effectExtent l="0" t="0" r="0" b="0"/>
                  <wp:wrapNone/>
                  <wp:docPr id="83" name="Imag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58" cy="288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33AF">
              <w:rPr>
                <w:rFonts w:ascii="Arial" w:hAnsi="Arial" w:cs="Arial"/>
                <w:b/>
                <w:noProof/>
              </w:rPr>
              <w:t>Traduction</w:t>
            </w:r>
          </w:p>
        </w:tc>
        <w:tc>
          <w:tcPr>
            <w:tcW w:w="6182" w:type="dxa"/>
            <w:gridSpan w:val="3"/>
          </w:tcPr>
          <w:p w14:paraId="4D6D8284" w14:textId="77777777" w:rsidR="00300075" w:rsidRDefault="00300075" w:rsidP="00300075">
            <w:pPr>
              <w:suppressAutoHyphens w:val="0"/>
              <w:spacing w:before="120"/>
              <w:rPr>
                <w:b/>
              </w:rPr>
            </w:pPr>
            <w:r>
              <w:rPr>
                <w:b/>
              </w:rPr>
              <w:t>Vous ne parlez pas français ?</w:t>
            </w:r>
          </w:p>
          <w:p w14:paraId="7D34D2B9" w14:textId="77777777" w:rsidR="00300075" w:rsidRPr="00177A2A" w:rsidRDefault="00300075" w:rsidP="00F761BC">
            <w:pPr>
              <w:suppressAutoHyphens w:val="0"/>
              <w:spacing w:after="120"/>
            </w:pPr>
            <w:r>
              <w:t>Vous pouvez venir avec un traducteur.</w:t>
            </w:r>
          </w:p>
        </w:tc>
      </w:tr>
      <w:tr w:rsidR="00300075" w:rsidRPr="000724CC" w14:paraId="500DEA9E" w14:textId="77777777" w:rsidTr="00711FEB">
        <w:trPr>
          <w:trHeight w:val="767"/>
        </w:trPr>
        <w:tc>
          <w:tcPr>
            <w:tcW w:w="1809" w:type="dxa"/>
          </w:tcPr>
          <w:p w14:paraId="7EC6F190" w14:textId="77777777" w:rsidR="00300075" w:rsidRPr="000724CC" w:rsidRDefault="00300075" w:rsidP="00F761BC">
            <w:pPr>
              <w:tabs>
                <w:tab w:val="left" w:pos="2552"/>
                <w:tab w:val="left" w:pos="5103"/>
              </w:tabs>
              <w:jc w:val="center"/>
              <w:rPr>
                <w:rFonts w:ascii="Arial" w:hAnsi="Arial" w:cs="Arial"/>
                <w:b/>
                <w:szCs w:val="18"/>
              </w:rPr>
            </w:pPr>
            <w:r w:rsidRPr="000724CC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5408" behindDoc="0" locked="0" layoutInCell="1" allowOverlap="1" wp14:anchorId="3F730258" wp14:editId="3A2DD27F">
                  <wp:simplePos x="0" y="0"/>
                  <wp:positionH relativeFrom="column">
                    <wp:posOffset>408493</wp:posOffset>
                  </wp:positionH>
                  <wp:positionV relativeFrom="paragraph">
                    <wp:posOffset>201072</wp:posOffset>
                  </wp:positionV>
                  <wp:extent cx="251208" cy="245510"/>
                  <wp:effectExtent l="0" t="0" r="0" b="254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08" cy="24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724CC">
              <w:rPr>
                <w:rFonts w:ascii="Arial" w:hAnsi="Arial" w:cs="Arial"/>
                <w:b/>
                <w:szCs w:val="18"/>
              </w:rPr>
              <w:t>Bases légales</w:t>
            </w:r>
          </w:p>
        </w:tc>
        <w:tc>
          <w:tcPr>
            <w:tcW w:w="6182" w:type="dxa"/>
            <w:gridSpan w:val="3"/>
          </w:tcPr>
          <w:p w14:paraId="312E15FA" w14:textId="77777777" w:rsidR="00300075" w:rsidRPr="000724CC" w:rsidRDefault="001B5081" w:rsidP="00F761BC">
            <w:pPr>
              <w:suppressAutoHyphens w:val="0"/>
              <w:spacing w:before="240" w:after="120"/>
              <w:rPr>
                <w:rFonts w:ascii="Arial" w:hAnsi="Arial" w:cs="Arial"/>
                <w:b/>
                <w:noProof/>
              </w:rPr>
            </w:pPr>
            <w:r>
              <w:t>Article 17 du Guide d’assistance</w:t>
            </w:r>
          </w:p>
        </w:tc>
      </w:tr>
    </w:tbl>
    <w:p w14:paraId="40EE7E39" w14:textId="77777777" w:rsidR="001B5081" w:rsidRDefault="001B5081" w:rsidP="001B5081">
      <w:pPr>
        <w:rPr>
          <w:b/>
          <w:bCs/>
        </w:rPr>
      </w:pPr>
    </w:p>
    <w:p w14:paraId="186D2DD8" w14:textId="77777777" w:rsidR="001B5081" w:rsidRDefault="001B5081" w:rsidP="001B5081">
      <w:pPr>
        <w:rPr>
          <w:b/>
          <w:bCs/>
        </w:rPr>
      </w:pPr>
      <w:r w:rsidRPr="001B5081">
        <w:rPr>
          <w:b/>
          <w:bCs/>
        </w:rPr>
        <w:t>Vous ne pouvez pas venir ?</w:t>
      </w:r>
    </w:p>
    <w:p w14:paraId="2F8488D8" w14:textId="126067C1" w:rsidR="00EE47D3" w:rsidRDefault="001B5081" w:rsidP="001B5081">
      <w:pPr>
        <w:rPr>
          <w:rStyle w:val="RvisionRdaction"/>
          <w:color w:val="auto"/>
        </w:rPr>
      </w:pPr>
      <w:r w:rsidRPr="001B5081">
        <w:rPr>
          <w:b/>
        </w:rPr>
        <w:br/>
      </w:r>
      <w:r w:rsidRPr="001B5081">
        <w:t xml:space="preserve">Appelez le numéro indiqué dans l’adresse d’expédition pour nous informer de votre absence. </w:t>
      </w:r>
    </w:p>
    <w:p w14:paraId="0A8283FD" w14:textId="77777777" w:rsidR="001B5081" w:rsidRPr="001B5081" w:rsidRDefault="001B5081" w:rsidP="001B5081">
      <w:pPr>
        <w:rPr>
          <w:rStyle w:val="RvisionRdaction"/>
          <w:color w:val="auto"/>
        </w:rPr>
      </w:pPr>
    </w:p>
    <w:p w14:paraId="33724F6E" w14:textId="1A0B2009" w:rsidR="003909CD" w:rsidRPr="003909CD" w:rsidRDefault="003909CD" w:rsidP="003909CD">
      <w:pPr>
        <w:suppressAutoHyphens w:val="0"/>
        <w:spacing w:after="120"/>
        <w:rPr>
          <w:b/>
          <w:lang w:val="fr-CH"/>
        </w:rPr>
      </w:pPr>
      <w:r w:rsidRPr="003909CD">
        <w:rPr>
          <w:b/>
          <w:bCs/>
          <w:lang w:val="fr-CH"/>
        </w:rPr>
        <w:t>Que se passe-t-il si vous ne venez pas ?</w:t>
      </w:r>
    </w:p>
    <w:p w14:paraId="435DFEFC" w14:textId="77777777" w:rsidR="003909CD" w:rsidRPr="004833AF" w:rsidRDefault="003909CD" w:rsidP="003909CD">
      <w:pPr>
        <w:numPr>
          <w:ilvl w:val="0"/>
          <w:numId w:val="24"/>
        </w:numPr>
        <w:suppressAutoHyphens w:val="0"/>
        <w:spacing w:after="120"/>
        <w:jc w:val="both"/>
        <w:rPr>
          <w:lang w:val="fr-CH"/>
        </w:rPr>
      </w:pPr>
      <w:r w:rsidRPr="004833AF">
        <w:rPr>
          <w:lang w:val="fr-CH"/>
        </w:rPr>
        <w:t>Nous considérerons que vous ne voulez plus recevoir d’aide.</w:t>
      </w:r>
    </w:p>
    <w:p w14:paraId="1A059953" w14:textId="67A6C4A2" w:rsidR="003909CD" w:rsidRPr="001531AB" w:rsidRDefault="004833AF" w:rsidP="001531AB">
      <w:pPr>
        <w:numPr>
          <w:ilvl w:val="0"/>
          <w:numId w:val="24"/>
        </w:numPr>
        <w:suppressAutoHyphens w:val="0"/>
        <w:spacing w:after="120"/>
        <w:jc w:val="both"/>
        <w:rPr>
          <w:lang w:val="fr-CH"/>
        </w:rPr>
      </w:pPr>
      <w:r>
        <w:rPr>
          <w:lang w:val="fr-CH"/>
        </w:rPr>
        <w:t>On vous demandera de</w:t>
      </w:r>
      <w:r w:rsidR="003909CD" w:rsidRPr="004833AF">
        <w:rPr>
          <w:lang w:val="fr-CH"/>
        </w:rPr>
        <w:t xml:space="preserve"> rembourser les prestations que vous avez déjà reçues.</w:t>
      </w:r>
    </w:p>
    <w:p w14:paraId="2E57B67F" w14:textId="77777777" w:rsidR="003909CD" w:rsidRPr="003909CD" w:rsidRDefault="003909CD" w:rsidP="004833AF">
      <w:pPr>
        <w:suppressAutoHyphens w:val="0"/>
        <w:spacing w:after="120"/>
        <w:jc w:val="both"/>
        <w:rPr>
          <w:b/>
          <w:lang w:val="fr-CH"/>
        </w:rPr>
      </w:pPr>
    </w:p>
    <w:p w14:paraId="39C9C3EC" w14:textId="77777777" w:rsidR="004833AF" w:rsidRPr="004833AF" w:rsidRDefault="004833AF" w:rsidP="003909CD">
      <w:pPr>
        <w:suppressAutoHyphens w:val="0"/>
        <w:spacing w:after="120"/>
        <w:jc w:val="both"/>
        <w:rPr>
          <w:b/>
        </w:rPr>
      </w:pPr>
      <w:r w:rsidRPr="004833AF">
        <w:rPr>
          <w:b/>
        </w:rPr>
        <w:t>Vous voulez avoir une aide financière ?</w:t>
      </w:r>
    </w:p>
    <w:p w14:paraId="135AF6B7" w14:textId="29671B67" w:rsidR="00EE47D3" w:rsidRDefault="003909CD" w:rsidP="003909CD">
      <w:pPr>
        <w:suppressAutoHyphens w:val="0"/>
        <w:spacing w:after="120"/>
        <w:jc w:val="both"/>
        <w:rPr>
          <w:b/>
        </w:rPr>
      </w:pPr>
      <w:r>
        <w:t xml:space="preserve"> </w:t>
      </w:r>
      <w:r w:rsidR="004833AF">
        <w:t>C</w:t>
      </w:r>
      <w:r>
        <w:t>ontactez-nous rapidement.</w:t>
      </w:r>
      <w:r w:rsidRPr="003909CD">
        <w:rPr>
          <w:b/>
        </w:rPr>
        <w:t xml:space="preserve"> </w:t>
      </w:r>
    </w:p>
    <w:p w14:paraId="73930C44" w14:textId="77777777" w:rsidR="004833AF" w:rsidRPr="007B1503" w:rsidRDefault="004833AF" w:rsidP="003909CD">
      <w:pPr>
        <w:suppressAutoHyphens w:val="0"/>
        <w:spacing w:after="120"/>
        <w:jc w:val="both"/>
        <w:rPr>
          <w:b/>
        </w:rPr>
      </w:pPr>
    </w:p>
    <w:p w14:paraId="23B79782" w14:textId="77777777" w:rsidR="0032701B" w:rsidRDefault="00FB7281" w:rsidP="003909CD">
      <w:pPr>
        <w:spacing w:after="240"/>
        <w:rPr>
          <w:rStyle w:val="RvisionRdaction"/>
          <w:color w:val="auto"/>
        </w:rPr>
      </w:pPr>
      <w:r>
        <w:rPr>
          <w:rFonts w:cs="Tahoma"/>
          <w:szCs w:val="18"/>
        </w:rPr>
        <w:t>N</w:t>
      </w:r>
      <w:r w:rsidR="0032701B" w:rsidRPr="0032701B">
        <w:rPr>
          <w:rStyle w:val="RvisionRdaction"/>
          <w:color w:val="auto"/>
        </w:rPr>
        <w:t xml:space="preserve">ous vous prions d’agréer, </w:t>
      </w:r>
      <w:r w:rsidR="003909CD" w:rsidRPr="00DD4A35">
        <w:rPr>
          <w:rStyle w:val="RvisionVrification"/>
        </w:rPr>
        <w:fldChar w:fldCharType="begin"/>
      </w:r>
      <w:r w:rsidR="003909CD" w:rsidRPr="00DD4A35">
        <w:rPr>
          <w:rStyle w:val="RvisionVrification"/>
        </w:rPr>
        <w:instrText xml:space="preserve"> if </w:instrText>
      </w:r>
      <w:r w:rsidR="003909CD" w:rsidRPr="00DD4A35">
        <w:rPr>
          <w:rStyle w:val="RvisionVrification"/>
        </w:rPr>
        <w:fldChar w:fldCharType="begin"/>
      </w:r>
      <w:r w:rsidR="003909CD" w:rsidRPr="00DD4A35">
        <w:rPr>
          <w:rStyle w:val="RvisionVrification"/>
        </w:rPr>
        <w:instrText xml:space="preserve"> MERGEFIELD sab_r_pp_t_sex_i_code \* MERGEFORMAT </w:instrText>
      </w:r>
      <w:r w:rsidR="003909CD" w:rsidRPr="00DD4A35">
        <w:rPr>
          <w:rStyle w:val="RvisionVrification"/>
        </w:rPr>
        <w:fldChar w:fldCharType="separate"/>
      </w:r>
      <w:r w:rsidR="003909CD">
        <w:rPr>
          <w:rStyle w:val="RvisionVrification"/>
          <w:noProof/>
        </w:rPr>
        <w:instrText>«sab_r_pp_t_sex_i_code»</w:instrText>
      </w:r>
      <w:r w:rsidR="003909CD" w:rsidRPr="00DD4A35">
        <w:rPr>
          <w:rStyle w:val="RvisionVrification"/>
        </w:rPr>
        <w:fldChar w:fldCharType="end"/>
      </w:r>
      <w:r w:rsidR="003909CD" w:rsidRPr="00DD4A35">
        <w:rPr>
          <w:rStyle w:val="RvisionVrification"/>
        </w:rPr>
        <w:instrText xml:space="preserve">="Masculin" "Monsieur" "Madame" </w:instrText>
      </w:r>
      <w:r w:rsidR="003909CD" w:rsidRPr="00DD4A35">
        <w:rPr>
          <w:rStyle w:val="RvisionVrification"/>
        </w:rPr>
        <w:fldChar w:fldCharType="separate"/>
      </w:r>
      <w:r w:rsidR="003909CD" w:rsidRPr="00DD4A35">
        <w:rPr>
          <w:rStyle w:val="RvisionVrification"/>
          <w:noProof/>
        </w:rPr>
        <w:t>Madame</w:t>
      </w:r>
      <w:r w:rsidR="003909CD" w:rsidRPr="00DD4A35">
        <w:rPr>
          <w:rStyle w:val="RvisionVrification"/>
        </w:rPr>
        <w:fldChar w:fldCharType="end"/>
      </w:r>
      <w:r w:rsidR="0032701B" w:rsidRPr="001B6618">
        <w:t>,</w:t>
      </w:r>
      <w:r w:rsidR="0032701B">
        <w:t xml:space="preserve"> </w:t>
      </w:r>
      <w:r w:rsidR="0032701B" w:rsidRPr="0032701B">
        <w:rPr>
          <w:rStyle w:val="RvisionRdaction"/>
          <w:color w:val="auto"/>
        </w:rPr>
        <w:t>nos salutations distinguées.</w:t>
      </w:r>
    </w:p>
    <w:p w14:paraId="06A6FC3F" w14:textId="77777777" w:rsidR="00411BFD" w:rsidRPr="00300075" w:rsidRDefault="00411BFD" w:rsidP="00F94B0D">
      <w:pPr>
        <w:rPr>
          <w:color w:val="FFFFFF" w:themeColor="background1"/>
          <w:sz w:val="2"/>
          <w:szCs w:val="2"/>
          <w:lang w:val="fr-CH"/>
        </w:rPr>
      </w:pPr>
    </w:p>
    <w:sectPr w:rsidR="00411BFD" w:rsidRPr="00300075" w:rsidSect="00FB7281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531" w:right="1588" w:bottom="993" w:left="2381" w:header="741" w:footer="8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C43FC" w14:textId="77777777" w:rsidR="00977A0D" w:rsidRDefault="00977A0D" w:rsidP="00AB1BD2">
      <w:r>
        <w:separator/>
      </w:r>
    </w:p>
  </w:endnote>
  <w:endnote w:type="continuationSeparator" w:id="0">
    <w:p w14:paraId="039017BE" w14:textId="77777777" w:rsidR="00977A0D" w:rsidRDefault="00977A0D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266F57" w:rsidRPr="00403BA4" w14:paraId="61B485A6" w14:textId="77777777" w:rsidTr="00C73D94">
      <w:trPr>
        <w:cantSplit/>
      </w:trPr>
      <w:tc>
        <w:tcPr>
          <w:tcW w:w="1550" w:type="pct"/>
        </w:tcPr>
        <w:p w14:paraId="784E19C3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673F389C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7F6BB2BA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1B3729"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1B3729"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14:paraId="657829B6" w14:textId="77777777" w:rsidR="00266F57" w:rsidRDefault="00266F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266F57" w:rsidRPr="00403BA4" w14:paraId="58B51B11" w14:textId="77777777" w:rsidTr="00266F57">
      <w:trPr>
        <w:cantSplit/>
      </w:trPr>
      <w:tc>
        <w:tcPr>
          <w:tcW w:w="1550" w:type="pct"/>
        </w:tcPr>
        <w:p w14:paraId="43488975" w14:textId="77777777" w:rsidR="00266F57" w:rsidRPr="00403BA4" w:rsidRDefault="00266F57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50CE1416" w14:textId="77777777" w:rsidR="00266F57" w:rsidRPr="00403BA4" w:rsidRDefault="00266F57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0CE56DE1" w14:textId="77777777" w:rsidR="00266F57" w:rsidRPr="00403BA4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5F4928">
            <w:rPr>
              <w:b/>
              <w:noProof/>
              <w:sz w:val="15"/>
            </w:rPr>
            <w:t>1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5F4928">
            <w:rPr>
              <w:noProof/>
              <w:sz w:val="15"/>
            </w:rPr>
            <w:t>1</w:t>
          </w:r>
          <w:r w:rsidRPr="00403BA4">
            <w:rPr>
              <w:sz w:val="15"/>
            </w:rPr>
            <w:fldChar w:fldCharType="end"/>
          </w:r>
        </w:p>
      </w:tc>
    </w:tr>
  </w:tbl>
  <w:p w14:paraId="36DC3C35" w14:textId="77777777" w:rsidR="00266F57" w:rsidRDefault="00266F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E093D" w14:textId="77777777" w:rsidR="00977A0D" w:rsidRDefault="00977A0D" w:rsidP="00AB1BD2">
      <w:r>
        <w:separator/>
      </w:r>
    </w:p>
  </w:footnote>
  <w:footnote w:type="continuationSeparator" w:id="0">
    <w:p w14:paraId="11269455" w14:textId="77777777" w:rsidR="00977A0D" w:rsidRDefault="00977A0D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C6442" w14:textId="77777777" w:rsidR="00266F57" w:rsidRPr="00B16D65" w:rsidRDefault="00B16D65" w:rsidP="00B16D65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10CF7826" wp14:editId="0240F664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8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36150" w14:textId="77777777" w:rsidR="00266F57" w:rsidRDefault="00266F57" w:rsidP="00C312DC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1312" behindDoc="1" locked="0" layoutInCell="1" allowOverlap="1" wp14:anchorId="113910BB" wp14:editId="55438477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9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1" w15:restartNumberingAfterBreak="0">
    <w:nsid w:val="0F3F28A5"/>
    <w:multiLevelType w:val="multilevel"/>
    <w:tmpl w:val="34F042EC"/>
    <w:numStyleLink w:val="PucesTest"/>
  </w:abstractNum>
  <w:abstractNum w:abstractNumId="2" w15:restartNumberingAfterBreak="0">
    <w:nsid w:val="0F6127C5"/>
    <w:multiLevelType w:val="multilevel"/>
    <w:tmpl w:val="34F042EC"/>
    <w:numStyleLink w:val="PucesTest"/>
  </w:abstractNum>
  <w:abstractNum w:abstractNumId="3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5" w15:restartNumberingAfterBreak="0">
    <w:nsid w:val="41564AD7"/>
    <w:multiLevelType w:val="multilevel"/>
    <w:tmpl w:val="D3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7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8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23C18"/>
    <w:multiLevelType w:val="multilevel"/>
    <w:tmpl w:val="2AA0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7710B"/>
    <w:multiLevelType w:val="multilevel"/>
    <w:tmpl w:val="34F042EC"/>
    <w:numStyleLink w:val="PucesTest"/>
  </w:abstractNum>
  <w:abstractNum w:abstractNumId="11" w15:restartNumberingAfterBreak="0">
    <w:nsid w:val="73A436FC"/>
    <w:multiLevelType w:val="multilevel"/>
    <w:tmpl w:val="34F042EC"/>
    <w:numStyleLink w:val="PucesTest"/>
  </w:abstractNum>
  <w:abstractNum w:abstractNumId="12" w15:restartNumberingAfterBreak="0">
    <w:nsid w:val="7BE433FC"/>
    <w:multiLevelType w:val="multilevel"/>
    <w:tmpl w:val="34F042EC"/>
    <w:numStyleLink w:val="PucesTest"/>
  </w:abstractNum>
  <w:num w:numId="1" w16cid:durableId="79915321">
    <w:abstractNumId w:val="3"/>
  </w:num>
  <w:num w:numId="2" w16cid:durableId="1187643454">
    <w:abstractNumId w:val="8"/>
  </w:num>
  <w:num w:numId="3" w16cid:durableId="570508305">
    <w:abstractNumId w:val="0"/>
  </w:num>
  <w:num w:numId="4" w16cid:durableId="1379665717">
    <w:abstractNumId w:val="0"/>
  </w:num>
  <w:num w:numId="5" w16cid:durableId="634061738">
    <w:abstractNumId w:val="0"/>
  </w:num>
  <w:num w:numId="6" w16cid:durableId="1791892501">
    <w:abstractNumId w:val="3"/>
  </w:num>
  <w:num w:numId="7" w16cid:durableId="1137839564">
    <w:abstractNumId w:val="8"/>
  </w:num>
  <w:num w:numId="8" w16cid:durableId="1252005387">
    <w:abstractNumId w:val="0"/>
  </w:num>
  <w:num w:numId="9" w16cid:durableId="415784183">
    <w:abstractNumId w:val="0"/>
  </w:num>
  <w:num w:numId="10" w16cid:durableId="202905994">
    <w:abstractNumId w:val="0"/>
  </w:num>
  <w:num w:numId="11" w16cid:durableId="810827518">
    <w:abstractNumId w:val="3"/>
  </w:num>
  <w:num w:numId="12" w16cid:durableId="1403334043">
    <w:abstractNumId w:val="8"/>
  </w:num>
  <w:num w:numId="13" w16cid:durableId="1858080852">
    <w:abstractNumId w:val="0"/>
  </w:num>
  <w:num w:numId="14" w16cid:durableId="546262540">
    <w:abstractNumId w:val="0"/>
  </w:num>
  <w:num w:numId="15" w16cid:durableId="588387335">
    <w:abstractNumId w:val="0"/>
  </w:num>
  <w:num w:numId="16" w16cid:durableId="353966243">
    <w:abstractNumId w:val="7"/>
  </w:num>
  <w:num w:numId="17" w16cid:durableId="813182802">
    <w:abstractNumId w:val="6"/>
  </w:num>
  <w:num w:numId="18" w16cid:durableId="125196719">
    <w:abstractNumId w:val="4"/>
  </w:num>
  <w:num w:numId="19" w16cid:durableId="765156639">
    <w:abstractNumId w:val="11"/>
  </w:num>
  <w:num w:numId="20" w16cid:durableId="443617361">
    <w:abstractNumId w:val="2"/>
  </w:num>
  <w:num w:numId="21" w16cid:durableId="1049301955">
    <w:abstractNumId w:val="1"/>
  </w:num>
  <w:num w:numId="22" w16cid:durableId="1184241882">
    <w:abstractNumId w:val="10"/>
  </w:num>
  <w:num w:numId="23" w16cid:durableId="402416418">
    <w:abstractNumId w:val="12"/>
  </w:num>
  <w:num w:numId="24" w16cid:durableId="831065998">
    <w:abstractNumId w:val="9"/>
  </w:num>
  <w:num w:numId="25" w16cid:durableId="2062288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0D"/>
    <w:rsid w:val="00012A50"/>
    <w:rsid w:val="000460F3"/>
    <w:rsid w:val="0006570E"/>
    <w:rsid w:val="00095F8D"/>
    <w:rsid w:val="000B0EE1"/>
    <w:rsid w:val="000E1702"/>
    <w:rsid w:val="001005B9"/>
    <w:rsid w:val="00103C1B"/>
    <w:rsid w:val="0010758A"/>
    <w:rsid w:val="001367B6"/>
    <w:rsid w:val="001531AB"/>
    <w:rsid w:val="00156D64"/>
    <w:rsid w:val="00167EB4"/>
    <w:rsid w:val="00194CA7"/>
    <w:rsid w:val="00197EEB"/>
    <w:rsid w:val="001B3729"/>
    <w:rsid w:val="001B5081"/>
    <w:rsid w:val="001B5FD8"/>
    <w:rsid w:val="001B7FF8"/>
    <w:rsid w:val="001C11B2"/>
    <w:rsid w:val="001C79C0"/>
    <w:rsid w:val="00220257"/>
    <w:rsid w:val="00266F57"/>
    <w:rsid w:val="00272F7D"/>
    <w:rsid w:val="0028166D"/>
    <w:rsid w:val="00292897"/>
    <w:rsid w:val="002A0289"/>
    <w:rsid w:val="002B4DBA"/>
    <w:rsid w:val="002E152F"/>
    <w:rsid w:val="002F0EC1"/>
    <w:rsid w:val="00300075"/>
    <w:rsid w:val="00300781"/>
    <w:rsid w:val="0032701B"/>
    <w:rsid w:val="00330EF1"/>
    <w:rsid w:val="0035204D"/>
    <w:rsid w:val="003715E3"/>
    <w:rsid w:val="00382CD7"/>
    <w:rsid w:val="0038539C"/>
    <w:rsid w:val="003909CD"/>
    <w:rsid w:val="003A5DF5"/>
    <w:rsid w:val="003C16A6"/>
    <w:rsid w:val="003C1C4E"/>
    <w:rsid w:val="003D6566"/>
    <w:rsid w:val="003E63EE"/>
    <w:rsid w:val="00403BA4"/>
    <w:rsid w:val="00411BFD"/>
    <w:rsid w:val="0041345D"/>
    <w:rsid w:val="00445985"/>
    <w:rsid w:val="004547F1"/>
    <w:rsid w:val="00470B32"/>
    <w:rsid w:val="00471721"/>
    <w:rsid w:val="004833AF"/>
    <w:rsid w:val="004943F5"/>
    <w:rsid w:val="004A6DF4"/>
    <w:rsid w:val="004D531F"/>
    <w:rsid w:val="004E051D"/>
    <w:rsid w:val="004F2490"/>
    <w:rsid w:val="00521DA0"/>
    <w:rsid w:val="0052493E"/>
    <w:rsid w:val="005633AF"/>
    <w:rsid w:val="005A54AA"/>
    <w:rsid w:val="005B2A01"/>
    <w:rsid w:val="005B5663"/>
    <w:rsid w:val="005D6D53"/>
    <w:rsid w:val="005F4928"/>
    <w:rsid w:val="00605CFF"/>
    <w:rsid w:val="0061694C"/>
    <w:rsid w:val="00624B48"/>
    <w:rsid w:val="00626362"/>
    <w:rsid w:val="0063317B"/>
    <w:rsid w:val="0064299E"/>
    <w:rsid w:val="00656F40"/>
    <w:rsid w:val="006745DF"/>
    <w:rsid w:val="00676FEE"/>
    <w:rsid w:val="006A57FA"/>
    <w:rsid w:val="006E20E1"/>
    <w:rsid w:val="006F1E58"/>
    <w:rsid w:val="006F318D"/>
    <w:rsid w:val="006F79D1"/>
    <w:rsid w:val="00711FEB"/>
    <w:rsid w:val="00723E88"/>
    <w:rsid w:val="00732021"/>
    <w:rsid w:val="007478C0"/>
    <w:rsid w:val="00751577"/>
    <w:rsid w:val="00756A81"/>
    <w:rsid w:val="00783944"/>
    <w:rsid w:val="007B05F0"/>
    <w:rsid w:val="007B6F30"/>
    <w:rsid w:val="007B70EC"/>
    <w:rsid w:val="007C1AF0"/>
    <w:rsid w:val="007C6D25"/>
    <w:rsid w:val="007F331D"/>
    <w:rsid w:val="00826C18"/>
    <w:rsid w:val="00854616"/>
    <w:rsid w:val="0086265A"/>
    <w:rsid w:val="008A139B"/>
    <w:rsid w:val="008A13DD"/>
    <w:rsid w:val="00954ACE"/>
    <w:rsid w:val="00961920"/>
    <w:rsid w:val="00963C48"/>
    <w:rsid w:val="00976871"/>
    <w:rsid w:val="00977A0D"/>
    <w:rsid w:val="009C14DC"/>
    <w:rsid w:val="009C7348"/>
    <w:rsid w:val="00A9030B"/>
    <w:rsid w:val="00AA25F3"/>
    <w:rsid w:val="00AB1BD2"/>
    <w:rsid w:val="00AE4779"/>
    <w:rsid w:val="00B11303"/>
    <w:rsid w:val="00B11319"/>
    <w:rsid w:val="00B16D65"/>
    <w:rsid w:val="00B408D4"/>
    <w:rsid w:val="00B50DDF"/>
    <w:rsid w:val="00B66745"/>
    <w:rsid w:val="00BA72A5"/>
    <w:rsid w:val="00BB6859"/>
    <w:rsid w:val="00BD290B"/>
    <w:rsid w:val="00BF569B"/>
    <w:rsid w:val="00BF5E6B"/>
    <w:rsid w:val="00C24075"/>
    <w:rsid w:val="00C312DC"/>
    <w:rsid w:val="00C35AAD"/>
    <w:rsid w:val="00C374A4"/>
    <w:rsid w:val="00C73D94"/>
    <w:rsid w:val="00C93876"/>
    <w:rsid w:val="00C9762B"/>
    <w:rsid w:val="00CA72FA"/>
    <w:rsid w:val="00CB4AE2"/>
    <w:rsid w:val="00CD3EE9"/>
    <w:rsid w:val="00D06A60"/>
    <w:rsid w:val="00D07D09"/>
    <w:rsid w:val="00D51302"/>
    <w:rsid w:val="00D6764C"/>
    <w:rsid w:val="00DF33B2"/>
    <w:rsid w:val="00E00C98"/>
    <w:rsid w:val="00E01F99"/>
    <w:rsid w:val="00E3182E"/>
    <w:rsid w:val="00E51A03"/>
    <w:rsid w:val="00E979F2"/>
    <w:rsid w:val="00EA1325"/>
    <w:rsid w:val="00EA7DE4"/>
    <w:rsid w:val="00EB678F"/>
    <w:rsid w:val="00EC523C"/>
    <w:rsid w:val="00EC552B"/>
    <w:rsid w:val="00EE47D3"/>
    <w:rsid w:val="00EE724A"/>
    <w:rsid w:val="00F3026C"/>
    <w:rsid w:val="00F308FA"/>
    <w:rsid w:val="00F31570"/>
    <w:rsid w:val="00F41E1A"/>
    <w:rsid w:val="00F44076"/>
    <w:rsid w:val="00F94B0D"/>
    <w:rsid w:val="00FB7281"/>
    <w:rsid w:val="00FC0B67"/>
    <w:rsid w:val="00FC696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4:docId w14:val="4BF020D4"/>
  <w15:docId w15:val="{D2FC05CC-4B48-460D-8105-CEE116B8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CB4AE2"/>
    <w:pPr>
      <w:suppressAutoHyphens/>
    </w:pPr>
    <w:rPr>
      <w:rFonts w:ascii="Tahoma" w:hAnsi="Tahoma"/>
      <w:sz w:val="18"/>
      <w:szCs w:val="24"/>
      <w:lang w:val="fr-FR" w:eastAsia="fr-FR"/>
    </w:rPr>
  </w:style>
  <w:style w:type="paragraph" w:styleId="Titre1">
    <w:name w:val="heading 1"/>
    <w:basedOn w:val="Normal"/>
    <w:next w:val="Normalespac"/>
    <w:uiPriority w:val="2"/>
    <w:qFormat/>
    <w:rsid w:val="003C16A6"/>
    <w:pPr>
      <w:keepNext/>
      <w:keepLines/>
      <w:numPr>
        <w:numId w:val="3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D51302"/>
    <w:pPr>
      <w:keepNext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D51302"/>
    <w:pPr>
      <w:keepNext/>
      <w:numPr>
        <w:ilvl w:val="2"/>
        <w:numId w:val="3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Evidence">
    <w:name w:val="EnEvidence"/>
    <w:basedOn w:val="Policepardfaut"/>
    <w:uiPriority w:val="5"/>
    <w:rsid w:val="001B7FF8"/>
    <w:rPr>
      <w:b/>
    </w:rPr>
  </w:style>
  <w:style w:type="paragraph" w:styleId="En-tte">
    <w:name w:val="header"/>
    <w:basedOn w:val="Normal"/>
    <w:semiHidden/>
    <w:rsid w:val="001B7FF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1B7FF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1B7FF8"/>
    <w:rPr>
      <w:color w:val="0000FF"/>
      <w:u w:val="single"/>
    </w:rPr>
  </w:style>
  <w:style w:type="paragraph" w:customStyle="1" w:styleId="Normalespac">
    <w:name w:val="Normal espacé"/>
    <w:basedOn w:val="Normal"/>
    <w:qFormat/>
    <w:rsid w:val="00CB4AE2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1B7FF8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1B7FF8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445985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1B7FF8"/>
    <w:rPr>
      <w:color w:val="008000"/>
    </w:rPr>
  </w:style>
  <w:style w:type="character" w:customStyle="1" w:styleId="RvRdaction">
    <w:name w:val="Rév_Rédaction"/>
    <w:basedOn w:val="Policepardfaut"/>
    <w:semiHidden/>
    <w:rsid w:val="001B7FF8"/>
    <w:rPr>
      <w:color w:val="FF0000"/>
    </w:rPr>
  </w:style>
  <w:style w:type="character" w:customStyle="1" w:styleId="RvVrification">
    <w:name w:val="Rév_Vérification"/>
    <w:basedOn w:val="Policepardfaut"/>
    <w:semiHidden/>
    <w:rsid w:val="001B7FF8"/>
    <w:rPr>
      <w:color w:val="0000FF"/>
    </w:rPr>
  </w:style>
  <w:style w:type="table" w:customStyle="1" w:styleId="TabQuadrill">
    <w:name w:val="Tab_Quadrillé"/>
    <w:basedOn w:val="TableauNormal"/>
    <w:rsid w:val="00194CA7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194CA7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1B7FF8"/>
  </w:style>
  <w:style w:type="paragraph" w:styleId="Titre">
    <w:name w:val="Title"/>
    <w:basedOn w:val="Normal"/>
    <w:next w:val="Normal"/>
    <w:uiPriority w:val="2"/>
    <w:qFormat/>
    <w:rsid w:val="00BF569B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2E152F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DF33B2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DF33B2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676FEE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676FEE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676FEE"/>
    <w:rPr>
      <w:rFonts w:ascii="Tahoma" w:hAnsi="Tahoma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411BFD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656F40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9C7348"/>
    <w:rPr>
      <w:sz w:val="15"/>
    </w:rPr>
  </w:style>
  <w:style w:type="character" w:customStyle="1" w:styleId="Rduit">
    <w:name w:val="Réduit"/>
    <w:uiPriority w:val="5"/>
    <w:qFormat/>
    <w:rsid w:val="00445985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2F0EC1"/>
    <w:rPr>
      <w:color w:val="FF0000"/>
    </w:rPr>
  </w:style>
  <w:style w:type="paragraph" w:styleId="Paragraphedeliste">
    <w:name w:val="List Paragraph"/>
    <w:basedOn w:val="Normal"/>
    <w:uiPriority w:val="34"/>
    <w:semiHidden/>
    <w:qFormat/>
    <w:rsid w:val="00751577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C312DC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C312DC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C312DC"/>
    <w:rPr>
      <w:color w:val="0000FF"/>
    </w:rPr>
  </w:style>
  <w:style w:type="character" w:customStyle="1" w:styleId="Taillerduite">
    <w:name w:val="Taille réduite"/>
    <w:basedOn w:val="Policepardfaut"/>
    <w:uiPriority w:val="4"/>
    <w:qFormat/>
    <w:rsid w:val="004943F5"/>
    <w:rPr>
      <w:sz w:val="15"/>
    </w:rPr>
  </w:style>
  <w:style w:type="character" w:customStyle="1" w:styleId="Envidence">
    <w:name w:val="En évidence"/>
    <w:uiPriority w:val="4"/>
    <w:qFormat/>
    <w:rsid w:val="004A6DF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b\AppData\Roaming\Microsoft\Templates\VBA_Master_2010.dotm" TargetMode="External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B7011-65B4-4515-A5DB-D2B57254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VBA_Master_2010.dotm</Template>
  <TotalTime>0</TotalTime>
  <Pages>1</Pages>
  <Words>150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Lettre change RDV CA</vt:lpstr>
    </vt:vector>
  </TitlesOfParts>
  <Company>EVAM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change RDV CA</dc:title>
  <dc:creator>Nathalie COLLOMB</dc:creator>
  <cp:lastModifiedBy>Julien de Lambilly</cp:lastModifiedBy>
  <cp:revision>3</cp:revision>
  <cp:lastPrinted>2024-12-23T10:04:00Z</cp:lastPrinted>
  <dcterms:created xsi:type="dcterms:W3CDTF">2025-04-08T10:00:00Z</dcterms:created>
  <dcterms:modified xsi:type="dcterms:W3CDTF">2025-07-11T21:47:00Z</dcterms:modified>
</cp:coreProperties>
</file>