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991" w:type="dxa"/>
        <w:tblInd w:w="1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4407"/>
        <w:gridCol w:w="3584"/>
      </w:tblGrid>
      <w:tr w:rsidR="00626164" w:rsidTr="00B46CAA">
        <w:trPr>
          <w:gridAfter w:val="1"/>
          <w:wAfter w:w="3584" w:type="dxa"/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626164" w:rsidRPr="0095012E" w:rsidRDefault="00626164" w:rsidP="00B46CAA">
            <w:pPr>
              <w:rPr>
                <w:sz w:val="15"/>
                <w:szCs w:val="15"/>
              </w:rPr>
            </w:pPr>
            <w:bookmarkStart w:id="0" w:name="a_ligne1"/>
            <w:bookmarkStart w:id="1" w:name="_GoBack"/>
            <w:bookmarkEnd w:id="0"/>
            <w:bookmarkEnd w:id="1"/>
          </w:p>
        </w:tc>
      </w:tr>
      <w:tr w:rsidR="00626164" w:rsidTr="00B46CAA">
        <w:trPr>
          <w:gridAfter w:val="1"/>
          <w:wAfter w:w="3584" w:type="dxa"/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626164" w:rsidRPr="0095012E" w:rsidRDefault="00626164" w:rsidP="00B46CAA">
            <w:pPr>
              <w:rPr>
                <w:sz w:val="15"/>
                <w:szCs w:val="15"/>
              </w:rPr>
            </w:pPr>
            <w:bookmarkStart w:id="2" w:name="a_ligne2"/>
            <w:bookmarkEnd w:id="2"/>
          </w:p>
        </w:tc>
      </w:tr>
      <w:tr w:rsidR="00626164" w:rsidTr="00B46CAA">
        <w:trPr>
          <w:gridAfter w:val="1"/>
          <w:wAfter w:w="3584" w:type="dxa"/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626164" w:rsidRPr="0095012E" w:rsidRDefault="00626164" w:rsidP="00B46CAA">
            <w:pPr>
              <w:rPr>
                <w:sz w:val="15"/>
                <w:szCs w:val="15"/>
              </w:rPr>
            </w:pPr>
            <w:bookmarkStart w:id="3" w:name="a_ligne3"/>
            <w:bookmarkEnd w:id="3"/>
          </w:p>
        </w:tc>
      </w:tr>
      <w:tr w:rsidR="00626164" w:rsidRPr="00D61541" w:rsidTr="00B46CAA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626164" w:rsidRPr="0095012E" w:rsidRDefault="00626164" w:rsidP="00B46CAA">
            <w:pPr>
              <w:rPr>
                <w:sz w:val="15"/>
                <w:szCs w:val="15"/>
              </w:rPr>
            </w:pPr>
            <w:bookmarkStart w:id="4" w:name="a_ligne4"/>
            <w:bookmarkEnd w:id="4"/>
          </w:p>
        </w:tc>
        <w:tc>
          <w:tcPr>
            <w:tcW w:w="3584" w:type="dxa"/>
            <w:vMerge w:val="restart"/>
            <w:shd w:val="clear" w:color="auto" w:fill="auto"/>
          </w:tcPr>
          <w:p w:rsidR="00626164" w:rsidRPr="008D50AC" w:rsidRDefault="00626164" w:rsidP="00AE0A43">
            <w:pPr>
              <w:jc w:val="left"/>
              <w:rPr>
                <w:rStyle w:val="RvisionVrification"/>
                <w:lang w:val="en-US"/>
              </w:rPr>
            </w:pPr>
            <w:r w:rsidRPr="008D50AC">
              <w:rPr>
                <w:rStyle w:val="RvisionVrification"/>
              </w:rPr>
              <w:fldChar w:fldCharType="begin"/>
            </w:r>
            <w:r w:rsidRPr="008D50AC">
              <w:rPr>
                <w:rStyle w:val="RvisionVrification"/>
                <w:lang w:val="en-US"/>
              </w:rPr>
              <w:instrText xml:space="preserve"> if </w:instrText>
            </w:r>
            <w:r w:rsidRPr="008D50AC">
              <w:rPr>
                <w:rStyle w:val="RvisionVrification"/>
              </w:rPr>
              <w:fldChar w:fldCharType="begin"/>
            </w:r>
            <w:r w:rsidRPr="008D50AC">
              <w:rPr>
                <w:rStyle w:val="RvisionVrification"/>
                <w:lang w:val="en-US"/>
              </w:rPr>
              <w:instrText xml:space="preserve"> MERGEFIELD sar_pp_t_sex_icode \* MERGEFORMAT </w:instrText>
            </w:r>
            <w:r w:rsidRPr="008D50AC">
              <w:rPr>
                <w:rStyle w:val="RvisionVrification"/>
              </w:rPr>
              <w:fldChar w:fldCharType="separate"/>
            </w:r>
            <w:r>
              <w:rPr>
                <w:rStyle w:val="RvisionVrification"/>
                <w:noProof/>
                <w:lang w:val="en-US"/>
              </w:rPr>
              <w:instrText>«sar_pp_t_sex_icode»</w:instrText>
            </w:r>
            <w:r w:rsidRPr="008D50AC">
              <w:rPr>
                <w:rStyle w:val="RvisionVrification"/>
              </w:rPr>
              <w:fldChar w:fldCharType="end"/>
            </w:r>
            <w:r w:rsidRPr="008D50AC">
              <w:rPr>
                <w:rStyle w:val="RvisionVrification"/>
                <w:lang w:val="en-US"/>
              </w:rPr>
              <w:instrText xml:space="preserve">="Masculin" "Monsieur" "Madame" </w:instrText>
            </w:r>
            <w:r w:rsidRPr="008D50AC">
              <w:rPr>
                <w:rStyle w:val="RvisionVrification"/>
              </w:rPr>
              <w:fldChar w:fldCharType="separate"/>
            </w:r>
            <w:r w:rsidRPr="008D50AC">
              <w:rPr>
                <w:rStyle w:val="RvisionVrification"/>
                <w:noProof/>
                <w:lang w:val="en-US"/>
              </w:rPr>
              <w:t>Madame</w:t>
            </w:r>
            <w:r w:rsidRPr="008D50AC">
              <w:rPr>
                <w:rStyle w:val="RvisionVrification"/>
              </w:rPr>
              <w:fldChar w:fldCharType="end"/>
            </w:r>
          </w:p>
          <w:p w:rsidR="00626164" w:rsidRPr="008D50AC" w:rsidRDefault="002F3365" w:rsidP="00AE0A43">
            <w:pPr>
              <w:jc w:val="left"/>
              <w:rPr>
                <w:rStyle w:val="RvisionFusion"/>
                <w:lang w:val="en-US"/>
              </w:rPr>
            </w:pPr>
            <w:r w:rsidRPr="00D03919">
              <w:rPr>
                <w:rStyle w:val="RvisionVrification"/>
                <w:color w:val="008000"/>
                <w:lang w:val="en-US"/>
              </w:rPr>
              <w:fldChar w:fldCharType="begin"/>
            </w:r>
            <w:r w:rsidRPr="00D03919">
              <w:rPr>
                <w:rStyle w:val="RvisionVrification"/>
                <w:color w:val="008000"/>
                <w:lang w:val="en-US"/>
              </w:rPr>
              <w:instrText xml:space="preserve"> MERGEFIELD  saR_PP_FirstName \* Caps  \* MERGEFORMAT </w:instrText>
            </w:r>
            <w:r w:rsidRPr="00D03919">
              <w:rPr>
                <w:rStyle w:val="RvisionVrification"/>
                <w:color w:val="008000"/>
                <w:lang w:val="en-US"/>
              </w:rPr>
              <w:fldChar w:fldCharType="separate"/>
            </w:r>
            <w:r w:rsidRPr="00D03919">
              <w:rPr>
                <w:rStyle w:val="RvisionVrification"/>
                <w:noProof/>
                <w:color w:val="008000"/>
                <w:lang w:val="en-US"/>
              </w:rPr>
              <w:t>«Sar_PP_Firstname»</w:t>
            </w:r>
            <w:r w:rsidRPr="00D03919">
              <w:rPr>
                <w:rStyle w:val="RvisionVrification"/>
                <w:color w:val="008000"/>
                <w:lang w:val="en-US"/>
              </w:rPr>
              <w:fldChar w:fldCharType="end"/>
            </w:r>
            <w:r w:rsidR="00626164" w:rsidRPr="008D50AC">
              <w:rPr>
                <w:rStyle w:val="RvisionFusion"/>
                <w:lang w:val="en-US"/>
              </w:rPr>
              <w:t xml:space="preserve"> </w:t>
            </w:r>
            <w:r w:rsidR="00626164" w:rsidRPr="008D50AC">
              <w:rPr>
                <w:rStyle w:val="RvisionFusion"/>
              </w:rPr>
              <w:fldChar w:fldCharType="begin"/>
            </w:r>
            <w:r w:rsidR="00626164" w:rsidRPr="008D50AC">
              <w:rPr>
                <w:rStyle w:val="RvisionFusion"/>
                <w:lang w:val="en-US"/>
              </w:rPr>
              <w:instrText xml:space="preserve"> MERGEFIELD  SAR_PP_LASTNAME  \* MERGEFORMAT </w:instrText>
            </w:r>
            <w:r w:rsidR="00626164" w:rsidRPr="008D50AC">
              <w:rPr>
                <w:rStyle w:val="RvisionFusion"/>
              </w:rPr>
              <w:fldChar w:fldCharType="separate"/>
            </w:r>
            <w:r w:rsidR="00626164">
              <w:rPr>
                <w:rStyle w:val="RvisionFusion"/>
                <w:noProof/>
                <w:lang w:val="en-US"/>
              </w:rPr>
              <w:t>«SAR_PP_LASTNAME»</w:t>
            </w:r>
            <w:r w:rsidR="00626164" w:rsidRPr="008D50AC">
              <w:rPr>
                <w:rStyle w:val="RvisionFusion"/>
              </w:rPr>
              <w:fldChar w:fldCharType="end"/>
            </w:r>
          </w:p>
          <w:p w:rsidR="00626164" w:rsidRPr="008D50AC" w:rsidRDefault="00626164" w:rsidP="00AE0A43">
            <w:pPr>
              <w:jc w:val="left"/>
              <w:rPr>
                <w:rStyle w:val="RvisionFusion"/>
              </w:rPr>
            </w:pPr>
            <w:r w:rsidRPr="008D50AC">
              <w:rPr>
                <w:rStyle w:val="RvisionFusion"/>
              </w:rPr>
              <w:fldChar w:fldCharType="begin"/>
            </w:r>
            <w:r w:rsidRPr="008D50AC">
              <w:rPr>
                <w:rStyle w:val="RvisionFusion"/>
              </w:rPr>
              <w:instrText xml:space="preserve"> MERGEFIELD  SAR_A_STREET  \* MERGEFORMAT </w:instrText>
            </w:r>
            <w:r w:rsidRPr="008D50AC">
              <w:rPr>
                <w:rStyle w:val="RvisionFusion"/>
              </w:rPr>
              <w:fldChar w:fldCharType="separate"/>
            </w:r>
            <w:r>
              <w:rPr>
                <w:rStyle w:val="RvisionFusion"/>
                <w:noProof/>
              </w:rPr>
              <w:t>«SAR_A_STREET»</w:t>
            </w:r>
            <w:r w:rsidRPr="008D50AC">
              <w:rPr>
                <w:rStyle w:val="RvisionFusion"/>
              </w:rPr>
              <w:fldChar w:fldCharType="end"/>
            </w:r>
          </w:p>
          <w:p w:rsidR="00626164" w:rsidRPr="00D61541" w:rsidRDefault="00626164" w:rsidP="00AE0A43">
            <w:pPr>
              <w:jc w:val="left"/>
              <w:rPr>
                <w:lang w:val="en-GB"/>
              </w:rPr>
            </w:pPr>
            <w:r w:rsidRPr="008D50AC">
              <w:rPr>
                <w:rStyle w:val="RvisionFusion"/>
              </w:rPr>
              <w:fldChar w:fldCharType="begin"/>
            </w:r>
            <w:r w:rsidRPr="008D50AC">
              <w:rPr>
                <w:rStyle w:val="RvisionFusion"/>
              </w:rPr>
              <w:instrText xml:space="preserve"> MERGEFIELD  SAR_A_ZIPCODE  \* MERGEFORMAT </w:instrText>
            </w:r>
            <w:r w:rsidRPr="008D50AC">
              <w:rPr>
                <w:rStyle w:val="RvisionFusion"/>
              </w:rPr>
              <w:fldChar w:fldCharType="separate"/>
            </w:r>
            <w:r>
              <w:rPr>
                <w:rStyle w:val="RvisionFusion"/>
                <w:noProof/>
              </w:rPr>
              <w:t>«SAR_A_ZIPCODE»</w:t>
            </w:r>
            <w:r w:rsidRPr="008D50AC">
              <w:rPr>
                <w:rStyle w:val="RvisionFusion"/>
              </w:rPr>
              <w:fldChar w:fldCharType="end"/>
            </w:r>
            <w:r w:rsidRPr="008D50AC">
              <w:rPr>
                <w:rStyle w:val="RvisionFusion"/>
              </w:rPr>
              <w:t xml:space="preserve"> </w:t>
            </w:r>
            <w:r w:rsidRPr="008D50AC">
              <w:rPr>
                <w:rStyle w:val="RvisionFusion"/>
              </w:rPr>
              <w:fldChar w:fldCharType="begin"/>
            </w:r>
            <w:r w:rsidRPr="008D50AC">
              <w:rPr>
                <w:rStyle w:val="RvisionFusion"/>
              </w:rPr>
              <w:instrText xml:space="preserve"> MERGEFIELD  SAR_A_CITYNAME  \* MERGEFORMAT </w:instrText>
            </w:r>
            <w:r w:rsidRPr="008D50AC">
              <w:rPr>
                <w:rStyle w:val="RvisionFusion"/>
              </w:rPr>
              <w:fldChar w:fldCharType="separate"/>
            </w:r>
            <w:r>
              <w:rPr>
                <w:rStyle w:val="RvisionFusion"/>
                <w:noProof/>
              </w:rPr>
              <w:t>«SAR_A_CITYNAME»</w:t>
            </w:r>
            <w:r w:rsidRPr="008D50AC">
              <w:rPr>
                <w:rStyle w:val="RvisionFusion"/>
              </w:rPr>
              <w:fldChar w:fldCharType="end"/>
            </w:r>
          </w:p>
        </w:tc>
      </w:tr>
      <w:tr w:rsidR="00626164" w:rsidRPr="00D61541" w:rsidTr="00B46CAA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626164" w:rsidRPr="00D61541" w:rsidRDefault="00626164" w:rsidP="00B46CAA">
            <w:pPr>
              <w:rPr>
                <w:sz w:val="15"/>
                <w:szCs w:val="15"/>
                <w:lang w:val="en-GB"/>
              </w:rPr>
            </w:pPr>
            <w:bookmarkStart w:id="5" w:name="a_ligne5"/>
            <w:bookmarkEnd w:id="5"/>
          </w:p>
        </w:tc>
        <w:tc>
          <w:tcPr>
            <w:tcW w:w="3584" w:type="dxa"/>
            <w:vMerge/>
            <w:shd w:val="clear" w:color="auto" w:fill="auto"/>
          </w:tcPr>
          <w:p w:rsidR="00626164" w:rsidRDefault="00626164" w:rsidP="00B46CAA">
            <w:pPr>
              <w:rPr>
                <w:lang w:val="en-US"/>
              </w:rPr>
            </w:pPr>
          </w:p>
        </w:tc>
      </w:tr>
      <w:tr w:rsidR="00626164" w:rsidRPr="00D61541" w:rsidTr="00B46CAA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626164" w:rsidRPr="00D61541" w:rsidRDefault="00626164" w:rsidP="00B46CAA">
            <w:pPr>
              <w:rPr>
                <w:sz w:val="15"/>
                <w:szCs w:val="15"/>
                <w:lang w:val="en-GB"/>
              </w:rPr>
            </w:pPr>
          </w:p>
        </w:tc>
        <w:tc>
          <w:tcPr>
            <w:tcW w:w="3584" w:type="dxa"/>
            <w:vMerge/>
            <w:shd w:val="clear" w:color="auto" w:fill="auto"/>
          </w:tcPr>
          <w:p w:rsidR="00626164" w:rsidRDefault="00626164" w:rsidP="00B46CAA">
            <w:pPr>
              <w:rPr>
                <w:lang w:val="en-US"/>
              </w:rPr>
            </w:pPr>
          </w:p>
        </w:tc>
      </w:tr>
      <w:tr w:rsidR="00626164" w:rsidRPr="00D61541" w:rsidTr="00B46CAA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626164" w:rsidRPr="00D61541" w:rsidRDefault="00626164" w:rsidP="00B46CAA">
            <w:pPr>
              <w:rPr>
                <w:sz w:val="15"/>
                <w:szCs w:val="15"/>
                <w:lang w:val="en-GB"/>
              </w:rPr>
            </w:pPr>
            <w:bookmarkStart w:id="6" w:name="a_ligne6"/>
            <w:bookmarkEnd w:id="6"/>
          </w:p>
        </w:tc>
        <w:tc>
          <w:tcPr>
            <w:tcW w:w="3584" w:type="dxa"/>
            <w:vMerge/>
            <w:shd w:val="clear" w:color="auto" w:fill="auto"/>
          </w:tcPr>
          <w:p w:rsidR="00626164" w:rsidRDefault="00626164" w:rsidP="00B46CAA">
            <w:pPr>
              <w:rPr>
                <w:lang w:val="en-US"/>
              </w:rPr>
            </w:pPr>
          </w:p>
        </w:tc>
      </w:tr>
      <w:tr w:rsidR="00626164" w:rsidRPr="00D61541" w:rsidTr="00B46CAA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626164" w:rsidRPr="00D61541" w:rsidRDefault="00626164" w:rsidP="00B46CAA">
            <w:pPr>
              <w:rPr>
                <w:sz w:val="15"/>
                <w:szCs w:val="15"/>
                <w:lang w:val="en-GB"/>
              </w:rPr>
            </w:pPr>
            <w:bookmarkStart w:id="7" w:name="a_ligne7"/>
            <w:bookmarkEnd w:id="7"/>
          </w:p>
        </w:tc>
        <w:tc>
          <w:tcPr>
            <w:tcW w:w="3584" w:type="dxa"/>
            <w:vMerge/>
            <w:shd w:val="clear" w:color="auto" w:fill="auto"/>
          </w:tcPr>
          <w:p w:rsidR="00626164" w:rsidRDefault="00626164" w:rsidP="00B46CAA">
            <w:pPr>
              <w:rPr>
                <w:lang w:val="en-US"/>
              </w:rPr>
            </w:pPr>
          </w:p>
        </w:tc>
      </w:tr>
      <w:tr w:rsidR="00626164" w:rsidRPr="00D61541" w:rsidTr="00B46CAA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626164" w:rsidRPr="00D61541" w:rsidRDefault="00626164" w:rsidP="00B46CAA">
            <w:pPr>
              <w:rPr>
                <w:sz w:val="15"/>
                <w:szCs w:val="15"/>
                <w:lang w:val="en-GB"/>
              </w:rPr>
            </w:pPr>
          </w:p>
        </w:tc>
        <w:tc>
          <w:tcPr>
            <w:tcW w:w="3584" w:type="dxa"/>
            <w:vMerge/>
            <w:shd w:val="clear" w:color="auto" w:fill="auto"/>
          </w:tcPr>
          <w:p w:rsidR="00626164" w:rsidRDefault="00626164" w:rsidP="00B46CAA">
            <w:pPr>
              <w:rPr>
                <w:lang w:val="en-US"/>
              </w:rPr>
            </w:pPr>
          </w:p>
        </w:tc>
      </w:tr>
      <w:tr w:rsidR="00626164" w:rsidRPr="00ED5368" w:rsidTr="00B46CAA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626164" w:rsidRPr="00626164" w:rsidRDefault="00626164" w:rsidP="007053DA">
            <w:pPr>
              <w:rPr>
                <w:sz w:val="15"/>
                <w:szCs w:val="15"/>
                <w:lang w:val="it-CH"/>
              </w:rPr>
            </w:pPr>
            <w:r w:rsidRPr="00626164">
              <w:rPr>
                <w:sz w:val="15"/>
                <w:szCs w:val="15"/>
                <w:lang w:val="it-CH"/>
              </w:rPr>
              <w:t xml:space="preserve">Dossier </w:t>
            </w:r>
            <w:r w:rsidR="007053DA">
              <w:rPr>
                <w:sz w:val="15"/>
                <w:szCs w:val="15"/>
                <w:lang w:val="it-CH"/>
              </w:rPr>
              <w:t>UA</w:t>
            </w:r>
            <w:r w:rsidRPr="00626164">
              <w:rPr>
                <w:sz w:val="15"/>
                <w:szCs w:val="15"/>
                <w:lang w:val="it-CH"/>
              </w:rPr>
              <w:t xml:space="preserve"> </w:t>
            </w:r>
            <w:r w:rsidRPr="00327692">
              <w:rPr>
                <w:color w:val="008000"/>
                <w:sz w:val="15"/>
                <w:szCs w:val="15"/>
              </w:rPr>
              <w:fldChar w:fldCharType="begin"/>
            </w:r>
            <w:r w:rsidRPr="00626164">
              <w:rPr>
                <w:color w:val="008000"/>
                <w:sz w:val="15"/>
                <w:szCs w:val="15"/>
                <w:lang w:val="it-CH"/>
              </w:rPr>
              <w:instrText xml:space="preserve"> MERGEFIELD  naSocialGroup_I  \* MERGEFORMAT </w:instrText>
            </w:r>
            <w:r w:rsidRPr="00327692">
              <w:rPr>
                <w:color w:val="008000"/>
                <w:sz w:val="15"/>
                <w:szCs w:val="15"/>
              </w:rPr>
              <w:fldChar w:fldCharType="separate"/>
            </w:r>
            <w:r w:rsidRPr="00626164">
              <w:rPr>
                <w:noProof/>
                <w:color w:val="008000"/>
                <w:sz w:val="15"/>
                <w:szCs w:val="15"/>
                <w:lang w:val="it-CH"/>
              </w:rPr>
              <w:t>«naSocialGroup_I»</w:t>
            </w:r>
            <w:r w:rsidRPr="00327692">
              <w:rPr>
                <w:color w:val="008000"/>
                <w:sz w:val="15"/>
                <w:szCs w:val="15"/>
              </w:rPr>
              <w:fldChar w:fldCharType="end"/>
            </w:r>
            <w:r w:rsidRPr="00626164">
              <w:rPr>
                <w:sz w:val="15"/>
                <w:szCs w:val="15"/>
                <w:lang w:val="it-CH"/>
              </w:rPr>
              <w:t xml:space="preserve"> / </w:t>
            </w:r>
            <w:r w:rsidRPr="00607AE7">
              <w:rPr>
                <w:sz w:val="15"/>
                <w:szCs w:val="15"/>
                <w:lang w:val="it-CH"/>
              </w:rPr>
              <w:t xml:space="preserve">RA </w:t>
            </w:r>
            <w:r>
              <w:rPr>
                <w:sz w:val="15"/>
                <w:szCs w:val="15"/>
              </w:rPr>
              <w:fldChar w:fldCharType="begin"/>
            </w:r>
            <w:r w:rsidRPr="00607AE7">
              <w:rPr>
                <w:sz w:val="15"/>
                <w:szCs w:val="15"/>
                <w:lang w:val="it-CH"/>
              </w:rPr>
              <w:instrText xml:space="preserve"> MERGEFIELD  naRequester_I  \* MERGEFORMAT </w:instrText>
            </w:r>
            <w:r>
              <w:rPr>
                <w:sz w:val="15"/>
                <w:szCs w:val="15"/>
              </w:rPr>
              <w:fldChar w:fldCharType="separate"/>
            </w:r>
            <w:r w:rsidRPr="00607AE7">
              <w:rPr>
                <w:noProof/>
                <w:sz w:val="15"/>
                <w:szCs w:val="15"/>
                <w:lang w:val="it-CH"/>
              </w:rPr>
              <w:t>«naRequester_I»</w:t>
            </w:r>
            <w:r>
              <w:rPr>
                <w:sz w:val="15"/>
                <w:szCs w:val="15"/>
              </w:rPr>
              <w:fldChar w:fldCharType="end"/>
            </w:r>
          </w:p>
        </w:tc>
        <w:tc>
          <w:tcPr>
            <w:tcW w:w="3584" w:type="dxa"/>
            <w:vMerge/>
            <w:shd w:val="clear" w:color="auto" w:fill="auto"/>
          </w:tcPr>
          <w:p w:rsidR="00626164" w:rsidRPr="00626164" w:rsidRDefault="00626164" w:rsidP="00B46CAA">
            <w:pPr>
              <w:rPr>
                <w:lang w:val="it-CH"/>
              </w:rPr>
            </w:pPr>
          </w:p>
        </w:tc>
      </w:tr>
      <w:tr w:rsidR="00626164" w:rsidRPr="008D50AC" w:rsidTr="00B46CAA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626164" w:rsidRPr="00626164" w:rsidRDefault="00626164" w:rsidP="00626164">
            <w:pPr>
              <w:rPr>
                <w:sz w:val="15"/>
                <w:szCs w:val="15"/>
                <w:lang w:val="fr-CH"/>
              </w:rPr>
            </w:pPr>
            <w:r w:rsidRPr="00626164">
              <w:rPr>
                <w:sz w:val="15"/>
                <w:szCs w:val="15"/>
                <w:lang w:val="fr-CH"/>
              </w:rPr>
              <w:t xml:space="preserve">Suivi par </w:t>
            </w:r>
            <w:r w:rsidR="001208D5">
              <w:rPr>
                <w:color w:val="008000"/>
                <w:sz w:val="15"/>
                <w:szCs w:val="15"/>
              </w:rPr>
              <w:t>Groupe Prestations d’assurances sociales</w:t>
            </w:r>
          </w:p>
        </w:tc>
        <w:tc>
          <w:tcPr>
            <w:tcW w:w="3584" w:type="dxa"/>
            <w:vMerge/>
            <w:shd w:val="clear" w:color="auto" w:fill="auto"/>
          </w:tcPr>
          <w:p w:rsidR="00626164" w:rsidRPr="00626164" w:rsidRDefault="00626164" w:rsidP="00B46CAA">
            <w:pPr>
              <w:rPr>
                <w:lang w:val="fr-CH"/>
              </w:rPr>
            </w:pPr>
          </w:p>
        </w:tc>
      </w:tr>
      <w:tr w:rsidR="00626164" w:rsidTr="00B46CAA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626164" w:rsidRPr="0095012E" w:rsidRDefault="007053DA" w:rsidP="00B46CA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Coord</w:t>
            </w:r>
            <w:r w:rsidR="00626164">
              <w:rPr>
                <w:sz w:val="15"/>
                <w:szCs w:val="15"/>
              </w:rPr>
              <w:t>. 021 338 98 78</w:t>
            </w:r>
            <w:r>
              <w:rPr>
                <w:sz w:val="15"/>
                <w:szCs w:val="15"/>
              </w:rPr>
              <w:t xml:space="preserve"> ou </w:t>
            </w:r>
            <w:hyperlink r:id="rId8" w:history="1">
              <w:r w:rsidRPr="00D95BD0">
                <w:rPr>
                  <w:rStyle w:val="Lienhypertexte"/>
                  <w:sz w:val="15"/>
                  <w:szCs w:val="15"/>
                </w:rPr>
                <w:t>pas@evam.ch</w:t>
              </w:r>
            </w:hyperlink>
            <w:r>
              <w:rPr>
                <w:sz w:val="15"/>
                <w:szCs w:val="15"/>
              </w:rPr>
              <w:t xml:space="preserve"> </w:t>
            </w:r>
          </w:p>
        </w:tc>
        <w:tc>
          <w:tcPr>
            <w:tcW w:w="3584" w:type="dxa"/>
            <w:vMerge/>
            <w:shd w:val="clear" w:color="auto" w:fill="auto"/>
          </w:tcPr>
          <w:p w:rsidR="00626164" w:rsidRDefault="00626164" w:rsidP="00B46CAA"/>
        </w:tc>
      </w:tr>
      <w:tr w:rsidR="00626164" w:rsidTr="00B46CAA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626164" w:rsidRPr="0095012E" w:rsidRDefault="00626164" w:rsidP="00B46CAA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N/Réf.</w:t>
            </w:r>
          </w:p>
        </w:tc>
        <w:tc>
          <w:tcPr>
            <w:tcW w:w="3584" w:type="dxa"/>
            <w:vMerge/>
            <w:shd w:val="clear" w:color="auto" w:fill="auto"/>
          </w:tcPr>
          <w:p w:rsidR="00626164" w:rsidRDefault="00626164" w:rsidP="00B46CAA"/>
        </w:tc>
      </w:tr>
      <w:tr w:rsidR="00626164" w:rsidRPr="00ED5368" w:rsidTr="00B46CAA">
        <w:trPr>
          <w:cantSplit/>
          <w:trHeight w:val="199"/>
        </w:trPr>
        <w:tc>
          <w:tcPr>
            <w:tcW w:w="4407" w:type="dxa"/>
            <w:tcMar>
              <w:left w:w="74" w:type="dxa"/>
            </w:tcMar>
          </w:tcPr>
          <w:p w:rsidR="00626164" w:rsidRPr="007053DA" w:rsidRDefault="00626164" w:rsidP="000F136E">
            <w:pPr>
              <w:rPr>
                <w:sz w:val="15"/>
                <w:szCs w:val="15"/>
                <w:lang w:val="en-GB"/>
              </w:rPr>
            </w:pPr>
            <w:r w:rsidRPr="007053DA">
              <w:rPr>
                <w:sz w:val="15"/>
                <w:szCs w:val="15"/>
                <w:lang w:val="en-GB"/>
              </w:rPr>
              <w:t>V/</w:t>
            </w:r>
            <w:proofErr w:type="spellStart"/>
            <w:r w:rsidRPr="007053DA">
              <w:rPr>
                <w:sz w:val="15"/>
                <w:szCs w:val="15"/>
                <w:lang w:val="en-GB"/>
              </w:rPr>
              <w:t>réf</w:t>
            </w:r>
            <w:proofErr w:type="spellEnd"/>
            <w:r w:rsidRPr="007053DA">
              <w:rPr>
                <w:sz w:val="15"/>
                <w:szCs w:val="15"/>
                <w:lang w:val="en-GB"/>
              </w:rPr>
              <w:t xml:space="preserve">. </w:t>
            </w:r>
            <w:r w:rsidR="007053DA" w:rsidRPr="007053DA">
              <w:rPr>
                <w:sz w:val="15"/>
                <w:szCs w:val="15"/>
                <w:lang w:val="en-GB"/>
              </w:rPr>
              <w:t xml:space="preserve">ODM </w:t>
            </w:r>
            <w:r w:rsidR="007053DA" w:rsidRPr="00327692">
              <w:rPr>
                <w:color w:val="008000"/>
                <w:sz w:val="15"/>
                <w:szCs w:val="15"/>
              </w:rPr>
              <w:fldChar w:fldCharType="begin"/>
            </w:r>
            <w:r w:rsidR="007053DA" w:rsidRPr="007053DA">
              <w:rPr>
                <w:color w:val="008000"/>
                <w:sz w:val="15"/>
                <w:szCs w:val="15"/>
                <w:lang w:val="en-GB"/>
              </w:rPr>
              <w:instrText xml:space="preserve"> MERGEFIELD  sar_OC_OdrN  \* MERGEFORMAT </w:instrText>
            </w:r>
            <w:r w:rsidR="007053DA" w:rsidRPr="00327692">
              <w:rPr>
                <w:color w:val="008000"/>
                <w:sz w:val="15"/>
                <w:szCs w:val="15"/>
              </w:rPr>
              <w:fldChar w:fldCharType="separate"/>
            </w:r>
            <w:r w:rsidR="007053DA" w:rsidRPr="007053DA">
              <w:rPr>
                <w:noProof/>
                <w:color w:val="008000"/>
                <w:sz w:val="15"/>
                <w:szCs w:val="15"/>
                <w:lang w:val="en-GB"/>
              </w:rPr>
              <w:t>«sar_OC_OdrN»</w:t>
            </w:r>
            <w:r w:rsidR="007053DA" w:rsidRPr="00327692">
              <w:rPr>
                <w:color w:val="008000"/>
                <w:sz w:val="15"/>
                <w:szCs w:val="15"/>
              </w:rPr>
              <w:fldChar w:fldCharType="end"/>
            </w:r>
          </w:p>
        </w:tc>
        <w:tc>
          <w:tcPr>
            <w:tcW w:w="3584" w:type="dxa"/>
            <w:vMerge/>
            <w:shd w:val="clear" w:color="auto" w:fill="auto"/>
          </w:tcPr>
          <w:p w:rsidR="00626164" w:rsidRPr="007053DA" w:rsidRDefault="00626164" w:rsidP="00B46CAA">
            <w:pPr>
              <w:rPr>
                <w:lang w:val="en-GB"/>
              </w:rPr>
            </w:pPr>
          </w:p>
        </w:tc>
      </w:tr>
    </w:tbl>
    <w:p w:rsidR="00626164" w:rsidRPr="00574A8A" w:rsidRDefault="00626164" w:rsidP="00B46CAA">
      <w:pPr>
        <w:spacing w:before="900" w:after="240"/>
      </w:pPr>
      <w:bookmarkStart w:id="8" w:name="a_localité"/>
      <w:bookmarkEnd w:id="8"/>
      <w:r w:rsidRPr="00574A8A">
        <w:t xml:space="preserve">, le </w:t>
      </w:r>
      <w:r w:rsidRPr="008D50AC">
        <w:rPr>
          <w:rStyle w:val="RvisionRdaction"/>
        </w:rPr>
        <w:fldChar w:fldCharType="begin">
          <w:ffData>
            <w:name w:val=""/>
            <w:enabled/>
            <w:calcOnExit w:val="0"/>
            <w:textInput>
              <w:default w:val="'date'"/>
            </w:textInput>
          </w:ffData>
        </w:fldChar>
      </w:r>
      <w:r w:rsidRPr="008D50AC">
        <w:rPr>
          <w:rStyle w:val="RvisionRdaction"/>
        </w:rPr>
        <w:instrText xml:space="preserve"> FORMTEXT </w:instrText>
      </w:r>
      <w:r w:rsidRPr="008D50AC">
        <w:rPr>
          <w:rStyle w:val="RvisionRdaction"/>
        </w:rPr>
      </w:r>
      <w:r w:rsidRPr="008D50AC">
        <w:rPr>
          <w:rStyle w:val="RvisionRdaction"/>
        </w:rPr>
        <w:fldChar w:fldCharType="separate"/>
      </w:r>
      <w:r>
        <w:rPr>
          <w:rStyle w:val="RvisionRdaction"/>
          <w:noProof/>
        </w:rPr>
        <w:t>'date'</w:t>
      </w:r>
      <w:r w:rsidRPr="008D50AC">
        <w:rPr>
          <w:rStyle w:val="RvisionRdaction"/>
        </w:rPr>
        <w:fldChar w:fldCharType="end"/>
      </w:r>
    </w:p>
    <w:p w:rsidR="00626164" w:rsidRPr="008D50AC" w:rsidRDefault="00626164" w:rsidP="00B46CAA">
      <w:pPr>
        <w:spacing w:after="720"/>
        <w:rPr>
          <w:rStyle w:val="Envidence"/>
        </w:rPr>
      </w:pPr>
      <w:r>
        <w:rPr>
          <w:rStyle w:val="Envidence"/>
        </w:rPr>
        <w:t>Refus de signer les formulaires de versement de prestations à un tiers</w:t>
      </w:r>
    </w:p>
    <w:p w:rsidR="00626164" w:rsidRDefault="00626164" w:rsidP="00B46CAA">
      <w:pPr>
        <w:spacing w:after="240"/>
      </w:pPr>
      <w:r w:rsidRPr="008D50AC">
        <w:rPr>
          <w:rStyle w:val="RvisionVrification"/>
        </w:rPr>
        <w:fldChar w:fldCharType="begin"/>
      </w:r>
      <w:r w:rsidRPr="008D50AC">
        <w:rPr>
          <w:rStyle w:val="RvisionVrification"/>
        </w:rPr>
        <w:instrText xml:space="preserve"> if </w:instrText>
      </w:r>
      <w:r w:rsidRPr="008D50AC">
        <w:rPr>
          <w:rStyle w:val="RvisionVrification"/>
        </w:rPr>
        <w:fldChar w:fldCharType="begin"/>
      </w:r>
      <w:r w:rsidRPr="008D50AC">
        <w:rPr>
          <w:rStyle w:val="RvisionVrification"/>
        </w:rPr>
        <w:instrText xml:space="preserve"> MERGEFIELD sar_pp_t_sex_icode \* MERGEFORMAT </w:instrText>
      </w:r>
      <w:r w:rsidRPr="008D50AC">
        <w:rPr>
          <w:rStyle w:val="RvisionVrification"/>
        </w:rPr>
        <w:fldChar w:fldCharType="separate"/>
      </w:r>
      <w:r>
        <w:rPr>
          <w:rStyle w:val="RvisionVrification"/>
          <w:noProof/>
        </w:rPr>
        <w:instrText>«sar_pp_t_sex_icode»</w:instrText>
      </w:r>
      <w:r w:rsidRPr="008D50AC">
        <w:rPr>
          <w:rStyle w:val="RvisionVrification"/>
        </w:rPr>
        <w:fldChar w:fldCharType="end"/>
      </w:r>
      <w:r w:rsidRPr="008D50AC">
        <w:rPr>
          <w:rStyle w:val="RvisionVrification"/>
        </w:rPr>
        <w:instrText>="Masculin" "Monsieur" "Madame"</w:instrText>
      </w:r>
      <w:r w:rsidRPr="008D50AC">
        <w:rPr>
          <w:rStyle w:val="RvisionVrification"/>
        </w:rPr>
        <w:fldChar w:fldCharType="separate"/>
      </w:r>
      <w:r w:rsidRPr="008D50AC">
        <w:rPr>
          <w:rStyle w:val="RvisionVrification"/>
          <w:noProof/>
        </w:rPr>
        <w:t>Madame</w:t>
      </w:r>
      <w:r w:rsidRPr="008D50AC">
        <w:rPr>
          <w:rStyle w:val="RvisionVrification"/>
        </w:rPr>
        <w:fldChar w:fldCharType="end"/>
      </w:r>
      <w:r w:rsidRPr="001B6618">
        <w:t>,</w:t>
      </w:r>
    </w:p>
    <w:p w:rsidR="00626164" w:rsidRDefault="00626164" w:rsidP="00C44673">
      <w:pPr>
        <w:spacing w:after="120"/>
      </w:pPr>
      <w:r>
        <w:t>Nous prenons acte que vous ne désirez pas signer les documents suivants :</w:t>
      </w:r>
    </w:p>
    <w:p w:rsidR="00626164" w:rsidRDefault="00626164" w:rsidP="00C44673">
      <w:pPr>
        <w:spacing w:after="120"/>
      </w:pPr>
      <w:r>
        <w:t>- 318.182 Demande de versement de prestations à un tiers ou à une autorité qualifiée</w:t>
      </w:r>
    </w:p>
    <w:p w:rsidR="00626164" w:rsidRDefault="00626164" w:rsidP="00C44673">
      <w:pPr>
        <w:spacing w:after="120"/>
      </w:pPr>
      <w:r>
        <w:t xml:space="preserve">- 318.183 Compensation avec des paiements rétroactifs de l’AVS/AI et APG relatifs à la demande de </w:t>
      </w:r>
      <w:r w:rsidRPr="00C44673">
        <w:rPr>
          <w:color w:val="FF0000"/>
        </w:rPr>
        <w:t>prestations complémentaires AVS / prestations complémentaires AI / rente AVS / prestations AI</w:t>
      </w:r>
      <w:r>
        <w:t>.</w:t>
      </w:r>
    </w:p>
    <w:p w:rsidR="00626164" w:rsidRDefault="00626164" w:rsidP="00C44673">
      <w:pPr>
        <w:spacing w:after="240"/>
      </w:pPr>
      <w:r>
        <w:t>De ce fait, nous vous confirmons que nous acceptons que les montants</w:t>
      </w:r>
      <w:r w:rsidR="007053DA">
        <w:t xml:space="preserve"> courants</w:t>
      </w:r>
      <w:r>
        <w:t xml:space="preserve"> de votre rente et / ou de vos PC soient versés directement sur votre compte privé. Par </w:t>
      </w:r>
      <w:r w:rsidR="007053DA">
        <w:t>contre</w:t>
      </w:r>
      <w:r>
        <w:t>, le f</w:t>
      </w:r>
      <w:r w:rsidR="007053DA">
        <w:t xml:space="preserve">ormulaire 318.183 </w:t>
      </w:r>
      <w:r>
        <w:t xml:space="preserve">sera </w:t>
      </w:r>
      <w:r w:rsidR="007053DA">
        <w:t xml:space="preserve">quand même </w:t>
      </w:r>
      <w:r>
        <w:t>envoyé à la Caisse par nos soins</w:t>
      </w:r>
      <w:r w:rsidR="007053DA">
        <w:t xml:space="preserve"> pour compenser les prestations d’assistance versées à titre d’avance sur vos éventuelles futures prestations.</w:t>
      </w:r>
    </w:p>
    <w:p w:rsidR="00626164" w:rsidRDefault="00626164" w:rsidP="00C44673">
      <w:pPr>
        <w:spacing w:after="240"/>
      </w:pPr>
      <w:r>
        <w:t xml:space="preserve">Toutefois, nous attirons votre attention sur vos obligations envers l’EVAM, à savoir que les montants du forfait pour le logement et les charges, le montant du forfait pour la prise en charge des frais médicaux </w:t>
      </w:r>
      <w:r w:rsidR="007053DA">
        <w:t>devront</w:t>
      </w:r>
      <w:r>
        <w:t xml:space="preserve"> être payés à réception des factures.</w:t>
      </w:r>
    </w:p>
    <w:p w:rsidR="00626164" w:rsidRDefault="007053DA" w:rsidP="00C44673">
      <w:pPr>
        <w:spacing w:after="240"/>
      </w:pPr>
      <w:r>
        <w:t>Nous restons à votre entière disposition pour tout complément d’information</w:t>
      </w:r>
      <w:r w:rsidR="00626164">
        <w:t>.</w:t>
      </w:r>
    </w:p>
    <w:p w:rsidR="00626164" w:rsidRPr="00800454" w:rsidRDefault="00626164" w:rsidP="00C44673">
      <w:pPr>
        <w:spacing w:after="900"/>
      </w:pPr>
      <w:r>
        <w:t xml:space="preserve">En vous remerciant de prendre bonne note de ce qui précède, nous vous prions d’agréer, </w:t>
      </w:r>
      <w:r w:rsidRPr="008D50AC">
        <w:rPr>
          <w:rStyle w:val="RvisionVrification"/>
        </w:rPr>
        <w:fldChar w:fldCharType="begin"/>
      </w:r>
      <w:r w:rsidRPr="008D50AC">
        <w:rPr>
          <w:rStyle w:val="RvisionVrification"/>
        </w:rPr>
        <w:instrText xml:space="preserve"> if </w:instrText>
      </w:r>
      <w:r w:rsidRPr="008D50AC">
        <w:rPr>
          <w:rStyle w:val="RvisionVrification"/>
        </w:rPr>
        <w:fldChar w:fldCharType="begin"/>
      </w:r>
      <w:r w:rsidRPr="008D50AC">
        <w:rPr>
          <w:rStyle w:val="RvisionVrification"/>
        </w:rPr>
        <w:instrText xml:space="preserve"> MERGEFIELD sar_pp_t_sex_icode \* MERGEFORMAT </w:instrText>
      </w:r>
      <w:r w:rsidRPr="008D50AC">
        <w:rPr>
          <w:rStyle w:val="RvisionVrification"/>
        </w:rPr>
        <w:fldChar w:fldCharType="separate"/>
      </w:r>
      <w:r>
        <w:rPr>
          <w:rStyle w:val="RvisionVrification"/>
          <w:noProof/>
        </w:rPr>
        <w:instrText>«sar_pp_t_sex_icode»</w:instrText>
      </w:r>
      <w:r w:rsidRPr="008D50AC">
        <w:rPr>
          <w:rStyle w:val="RvisionVrification"/>
        </w:rPr>
        <w:fldChar w:fldCharType="end"/>
      </w:r>
      <w:r w:rsidRPr="008D50AC">
        <w:rPr>
          <w:rStyle w:val="RvisionVrification"/>
        </w:rPr>
        <w:instrText>="Masculin" "Monsieur" "Madame"</w:instrText>
      </w:r>
      <w:r w:rsidRPr="008D50AC">
        <w:rPr>
          <w:rStyle w:val="RvisionVrification"/>
        </w:rPr>
        <w:fldChar w:fldCharType="separate"/>
      </w:r>
      <w:r w:rsidRPr="008D50AC">
        <w:rPr>
          <w:rStyle w:val="RvisionVrification"/>
          <w:noProof/>
        </w:rPr>
        <w:t>Madame</w:t>
      </w:r>
      <w:r w:rsidRPr="008D50AC">
        <w:rPr>
          <w:rStyle w:val="RvisionVrification"/>
        </w:rPr>
        <w:fldChar w:fldCharType="end"/>
      </w:r>
      <w:r w:rsidRPr="001B6618">
        <w:t>,</w:t>
      </w:r>
      <w:r>
        <w:t xml:space="preserve"> nos salutations distinguées.</w:t>
      </w:r>
    </w:p>
    <w:tbl>
      <w:tblPr>
        <w:tblW w:w="79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851"/>
        <w:gridCol w:w="3543"/>
      </w:tblGrid>
      <w:tr w:rsidR="00626164" w:rsidRPr="00800454" w:rsidTr="00B46CAA">
        <w:tc>
          <w:tcPr>
            <w:tcW w:w="3544" w:type="dxa"/>
            <w:tcBorders>
              <w:top w:val="single" w:sz="4" w:space="0" w:color="auto"/>
            </w:tcBorders>
          </w:tcPr>
          <w:p w:rsidR="00626164" w:rsidRPr="00105764" w:rsidRDefault="00626164" w:rsidP="00AE0A43">
            <w:pPr>
              <w:jc w:val="left"/>
            </w:pPr>
            <w:bookmarkStart w:id="9" w:name="s_signGauche_1"/>
            <w:bookmarkEnd w:id="9"/>
            <w:r w:rsidRPr="00105764">
              <w:br/>
            </w:r>
            <w:bookmarkStart w:id="10" w:name="s_signGauche_2"/>
            <w:bookmarkEnd w:id="10"/>
          </w:p>
        </w:tc>
        <w:tc>
          <w:tcPr>
            <w:tcW w:w="851" w:type="dxa"/>
          </w:tcPr>
          <w:p w:rsidR="00626164" w:rsidRPr="00105764" w:rsidRDefault="00626164" w:rsidP="00105764"/>
        </w:tc>
        <w:tc>
          <w:tcPr>
            <w:tcW w:w="3543" w:type="dxa"/>
            <w:tcBorders>
              <w:top w:val="single" w:sz="4" w:space="0" w:color="auto"/>
            </w:tcBorders>
          </w:tcPr>
          <w:p w:rsidR="00626164" w:rsidRPr="00105764" w:rsidRDefault="00626164" w:rsidP="001208D5">
            <w:pPr>
              <w:jc w:val="left"/>
            </w:pPr>
            <w:bookmarkStart w:id="11" w:name="s_signDroite_1"/>
            <w:bookmarkEnd w:id="11"/>
            <w:r w:rsidRPr="00105764">
              <w:br/>
            </w:r>
            <w:bookmarkStart w:id="12" w:name="s_signDroite_2"/>
            <w:bookmarkEnd w:id="12"/>
          </w:p>
        </w:tc>
      </w:tr>
    </w:tbl>
    <w:p w:rsidR="00626164" w:rsidRDefault="00626164" w:rsidP="004848AF">
      <w:pPr>
        <w:spacing w:after="900"/>
      </w:pPr>
    </w:p>
    <w:p w:rsidR="00626164" w:rsidRPr="004848AF" w:rsidRDefault="00626164" w:rsidP="00800454">
      <w:pPr>
        <w:rPr>
          <w:rStyle w:val="Taillerduite"/>
        </w:rPr>
      </w:pPr>
    </w:p>
    <w:p w:rsidR="00626164" w:rsidRPr="004848AF" w:rsidRDefault="00C44673" w:rsidP="00800454">
      <w:pPr>
        <w:rPr>
          <w:rStyle w:val="Taillerduite"/>
          <w:b/>
        </w:rPr>
      </w:pPr>
      <w:r>
        <w:rPr>
          <w:rStyle w:val="Taillerduite"/>
          <w:b/>
        </w:rPr>
        <w:t>Copie</w:t>
      </w:r>
    </w:p>
    <w:p w:rsidR="00626164" w:rsidRPr="00C44673" w:rsidRDefault="00C44673" w:rsidP="00912C8A">
      <w:pPr>
        <w:rPr>
          <w:rStyle w:val="Taillerduite"/>
        </w:rPr>
      </w:pPr>
      <w:r>
        <w:rPr>
          <w:rStyle w:val="Taillerduite"/>
        </w:rPr>
        <w:t>Dossier</w:t>
      </w:r>
    </w:p>
    <w:p w:rsidR="00411BFD" w:rsidRPr="00411BFD" w:rsidRDefault="00411BFD" w:rsidP="00B16D65">
      <w:pPr>
        <w:suppressAutoHyphens w:val="0"/>
      </w:pPr>
    </w:p>
    <w:sectPr w:rsidR="00411BFD" w:rsidRPr="00411BFD" w:rsidSect="00F308FA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531" w:right="1588" w:bottom="1531" w:left="2381" w:header="741" w:footer="82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5DC" w:rsidRDefault="00A755DC" w:rsidP="00AB1BD2">
      <w:r>
        <w:separator/>
      </w:r>
    </w:p>
  </w:endnote>
  <w:endnote w:type="continuationSeparator" w:id="0">
    <w:p w:rsidR="00A755DC" w:rsidRDefault="00A755DC" w:rsidP="00AB1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717"/>
      <w:gridCol w:w="2718"/>
      <w:gridCol w:w="2718"/>
    </w:tblGrid>
    <w:tr w:rsidR="00266F57" w:rsidRPr="00403BA4" w:rsidTr="00C73D94">
      <w:trPr>
        <w:cantSplit/>
      </w:trPr>
      <w:tc>
        <w:tcPr>
          <w:tcW w:w="1550" w:type="pct"/>
        </w:tcPr>
        <w:p w:rsidR="00266F57" w:rsidRPr="00403BA4" w:rsidRDefault="00266F57" w:rsidP="00403BA4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:rsidR="00266F57" w:rsidRPr="00403BA4" w:rsidRDefault="00266F57" w:rsidP="00403BA4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:rsidR="00266F57" w:rsidRPr="00403BA4" w:rsidRDefault="00266F57" w:rsidP="00403BA4">
          <w:pPr>
            <w:tabs>
              <w:tab w:val="center" w:pos="4536"/>
              <w:tab w:val="right" w:pos="9072"/>
            </w:tabs>
            <w:jc w:val="right"/>
            <w:rPr>
              <w:sz w:val="15"/>
            </w:rPr>
          </w:pPr>
          <w:r w:rsidRPr="00403BA4">
            <w:rPr>
              <w:b/>
              <w:sz w:val="15"/>
            </w:rPr>
            <w:fldChar w:fldCharType="begin"/>
          </w:r>
          <w:r w:rsidRPr="00403BA4">
            <w:rPr>
              <w:b/>
              <w:sz w:val="15"/>
            </w:rPr>
            <w:instrText xml:space="preserve"> PAGE </w:instrText>
          </w:r>
          <w:r w:rsidRPr="00403BA4">
            <w:rPr>
              <w:b/>
              <w:sz w:val="15"/>
            </w:rPr>
            <w:fldChar w:fldCharType="separate"/>
          </w:r>
          <w:r w:rsidR="00B16D65">
            <w:rPr>
              <w:b/>
              <w:noProof/>
              <w:sz w:val="15"/>
            </w:rPr>
            <w:t>2</w:t>
          </w:r>
          <w:r w:rsidRPr="00403BA4">
            <w:rPr>
              <w:b/>
              <w:sz w:val="15"/>
            </w:rPr>
            <w:fldChar w:fldCharType="end"/>
          </w:r>
          <w:r w:rsidRPr="00403BA4">
            <w:rPr>
              <w:sz w:val="15"/>
            </w:rPr>
            <w:t xml:space="preserve"> l </w:t>
          </w:r>
          <w:r w:rsidRPr="00403BA4">
            <w:rPr>
              <w:sz w:val="15"/>
            </w:rPr>
            <w:fldChar w:fldCharType="begin"/>
          </w:r>
          <w:r w:rsidRPr="00403BA4">
            <w:rPr>
              <w:sz w:val="15"/>
            </w:rPr>
            <w:instrText xml:space="preserve"> NUMPAGES </w:instrText>
          </w:r>
          <w:r w:rsidRPr="00403BA4">
            <w:rPr>
              <w:sz w:val="15"/>
            </w:rPr>
            <w:fldChar w:fldCharType="separate"/>
          </w:r>
          <w:r w:rsidR="00B16D65">
            <w:rPr>
              <w:noProof/>
              <w:sz w:val="15"/>
            </w:rPr>
            <w:t>2</w:t>
          </w:r>
          <w:r w:rsidRPr="00403BA4">
            <w:rPr>
              <w:sz w:val="15"/>
            </w:rPr>
            <w:fldChar w:fldCharType="end"/>
          </w:r>
        </w:p>
      </w:tc>
    </w:tr>
  </w:tbl>
  <w:p w:rsidR="00266F57" w:rsidRDefault="00266F5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717"/>
      <w:gridCol w:w="2718"/>
      <w:gridCol w:w="2718"/>
    </w:tblGrid>
    <w:tr w:rsidR="00266F57" w:rsidRPr="00403BA4" w:rsidTr="00266F57">
      <w:trPr>
        <w:cantSplit/>
      </w:trPr>
      <w:tc>
        <w:tcPr>
          <w:tcW w:w="1550" w:type="pct"/>
        </w:tcPr>
        <w:p w:rsidR="00266F57" w:rsidRPr="00403BA4" w:rsidRDefault="00266F57" w:rsidP="00266F57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:rsidR="00266F57" w:rsidRPr="00403BA4" w:rsidRDefault="00266F57" w:rsidP="00266F57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:rsidR="00266F57" w:rsidRPr="00403BA4" w:rsidRDefault="00266F57" w:rsidP="00266F57">
          <w:pPr>
            <w:tabs>
              <w:tab w:val="center" w:pos="4536"/>
              <w:tab w:val="right" w:pos="9072"/>
            </w:tabs>
            <w:jc w:val="right"/>
            <w:rPr>
              <w:sz w:val="15"/>
            </w:rPr>
          </w:pPr>
          <w:r w:rsidRPr="00403BA4">
            <w:rPr>
              <w:b/>
              <w:sz w:val="15"/>
            </w:rPr>
            <w:fldChar w:fldCharType="begin"/>
          </w:r>
          <w:r w:rsidRPr="00403BA4">
            <w:rPr>
              <w:b/>
              <w:sz w:val="15"/>
            </w:rPr>
            <w:instrText xml:space="preserve"> PAGE </w:instrText>
          </w:r>
          <w:r w:rsidRPr="00403BA4">
            <w:rPr>
              <w:b/>
              <w:sz w:val="15"/>
            </w:rPr>
            <w:fldChar w:fldCharType="separate"/>
          </w:r>
          <w:r w:rsidR="007053DA">
            <w:rPr>
              <w:b/>
              <w:noProof/>
              <w:sz w:val="15"/>
            </w:rPr>
            <w:t>1</w:t>
          </w:r>
          <w:r w:rsidRPr="00403BA4">
            <w:rPr>
              <w:b/>
              <w:sz w:val="15"/>
            </w:rPr>
            <w:fldChar w:fldCharType="end"/>
          </w:r>
          <w:r w:rsidRPr="00403BA4">
            <w:rPr>
              <w:sz w:val="15"/>
            </w:rPr>
            <w:t xml:space="preserve"> l </w:t>
          </w:r>
          <w:r w:rsidRPr="00403BA4">
            <w:rPr>
              <w:sz w:val="15"/>
            </w:rPr>
            <w:fldChar w:fldCharType="begin"/>
          </w:r>
          <w:r w:rsidRPr="00403BA4">
            <w:rPr>
              <w:sz w:val="15"/>
            </w:rPr>
            <w:instrText xml:space="preserve"> NUMPAGES </w:instrText>
          </w:r>
          <w:r w:rsidRPr="00403BA4">
            <w:rPr>
              <w:sz w:val="15"/>
            </w:rPr>
            <w:fldChar w:fldCharType="separate"/>
          </w:r>
          <w:r w:rsidR="007053DA">
            <w:rPr>
              <w:noProof/>
              <w:sz w:val="15"/>
            </w:rPr>
            <w:t>1</w:t>
          </w:r>
          <w:r w:rsidRPr="00403BA4">
            <w:rPr>
              <w:sz w:val="15"/>
            </w:rPr>
            <w:fldChar w:fldCharType="end"/>
          </w:r>
        </w:p>
      </w:tc>
    </w:tr>
  </w:tbl>
  <w:p w:rsidR="00266F57" w:rsidRDefault="00266F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5DC" w:rsidRDefault="00A755DC" w:rsidP="00AB1BD2">
      <w:r>
        <w:separator/>
      </w:r>
    </w:p>
  </w:footnote>
  <w:footnote w:type="continuationSeparator" w:id="0">
    <w:p w:rsidR="00A755DC" w:rsidRDefault="00A755DC" w:rsidP="00AB1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F57" w:rsidRPr="00B16D65" w:rsidRDefault="00B16D65" w:rsidP="00B16D65">
    <w:pPr>
      <w:pStyle w:val="Titre"/>
      <w:spacing w:after="0"/>
      <w:ind w:left="4396"/>
    </w:pPr>
    <w:r>
      <w:rPr>
        <w:noProof/>
        <w:lang w:val="fr-CH" w:eastAsia="fr-CH"/>
      </w:rPr>
      <w:drawing>
        <wp:anchor distT="0" distB="0" distL="114300" distR="114300" simplePos="0" relativeHeight="251663360" behindDoc="1" locked="0" layoutInCell="1" allowOverlap="1" wp14:anchorId="291D4074" wp14:editId="623E7828">
          <wp:simplePos x="0" y="0"/>
          <wp:positionH relativeFrom="page">
            <wp:posOffset>431800</wp:posOffset>
          </wp:positionH>
          <wp:positionV relativeFrom="page">
            <wp:posOffset>525780</wp:posOffset>
          </wp:positionV>
          <wp:extent cx="1843200" cy="399600"/>
          <wp:effectExtent l="0" t="0" r="5080" b="635"/>
          <wp:wrapNone/>
          <wp:docPr id="3" name="Picture 2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EVA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40" t="22536" r="4785" b="16901"/>
                  <a:stretch/>
                </pic:blipFill>
                <pic:spPr bwMode="auto">
                  <a:xfrm>
                    <a:off x="0" y="0"/>
                    <a:ext cx="1843200" cy="39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F57" w:rsidRDefault="00266F57" w:rsidP="00C312DC">
    <w:pPr>
      <w:pStyle w:val="Titre"/>
      <w:spacing w:after="0"/>
      <w:ind w:left="4396"/>
    </w:pPr>
    <w:r>
      <w:rPr>
        <w:noProof/>
        <w:lang w:val="fr-CH" w:eastAsia="fr-CH"/>
      </w:rPr>
      <w:drawing>
        <wp:anchor distT="0" distB="0" distL="114300" distR="114300" simplePos="0" relativeHeight="251661312" behindDoc="1" locked="0" layoutInCell="1" allowOverlap="1" wp14:anchorId="7427F45F" wp14:editId="3BD6DEC4">
          <wp:simplePos x="0" y="0"/>
          <wp:positionH relativeFrom="page">
            <wp:posOffset>431800</wp:posOffset>
          </wp:positionH>
          <wp:positionV relativeFrom="page">
            <wp:posOffset>525780</wp:posOffset>
          </wp:positionV>
          <wp:extent cx="1843200" cy="399600"/>
          <wp:effectExtent l="0" t="0" r="5080" b="635"/>
          <wp:wrapNone/>
          <wp:docPr id="2" name="Picture 2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EVA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40" t="22536" r="4785" b="16901"/>
                  <a:stretch/>
                </pic:blipFill>
                <pic:spPr bwMode="auto">
                  <a:xfrm>
                    <a:off x="0" y="0"/>
                    <a:ext cx="1843200" cy="39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E4079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DC07C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1C4BD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2051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A7424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E26A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4463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A2A9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0413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00F5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E5A8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A1445B6"/>
    <w:multiLevelType w:val="multilevel"/>
    <w:tmpl w:val="FBB63E60"/>
    <w:lvl w:ilvl="0">
      <w:start w:val="1"/>
      <w:numFmt w:val="decimal"/>
      <w:pStyle w:val="Titre1"/>
      <w:lvlText w:val="%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bullet"/>
      <w:pStyle w:val="Titre3"/>
      <w:lvlText w:val=""/>
      <w:lvlJc w:val="left"/>
      <w:pPr>
        <w:tabs>
          <w:tab w:val="num" w:pos="578"/>
        </w:tabs>
        <w:ind w:left="578" w:hanging="578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259"/>
        </w:tabs>
        <w:ind w:left="125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619"/>
        </w:tabs>
        <w:ind w:left="161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979"/>
        </w:tabs>
        <w:ind w:left="197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39"/>
        </w:tabs>
        <w:ind w:left="233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699"/>
        </w:tabs>
        <w:ind w:left="269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059"/>
        </w:tabs>
        <w:ind w:left="3059" w:hanging="360"/>
      </w:pPr>
      <w:rPr>
        <w:rFonts w:hint="default"/>
      </w:rPr>
    </w:lvl>
  </w:abstractNum>
  <w:abstractNum w:abstractNumId="12" w15:restartNumberingAfterBreak="0">
    <w:nsid w:val="0F3F28A5"/>
    <w:multiLevelType w:val="multilevel"/>
    <w:tmpl w:val="34F042EC"/>
    <w:numStyleLink w:val="PucesTest"/>
  </w:abstractNum>
  <w:abstractNum w:abstractNumId="13" w15:restartNumberingAfterBreak="0">
    <w:nsid w:val="0F6127C5"/>
    <w:multiLevelType w:val="multilevel"/>
    <w:tmpl w:val="34F042EC"/>
    <w:numStyleLink w:val="PucesTest"/>
  </w:abstractNum>
  <w:abstractNum w:abstractNumId="14" w15:restartNumberingAfterBreak="0">
    <w:nsid w:val="16AC7C2B"/>
    <w:multiLevelType w:val="multilevel"/>
    <w:tmpl w:val="08B0B040"/>
    <w:lvl w:ilvl="0">
      <w:start w:val="1"/>
      <w:numFmt w:val="bullet"/>
      <w:lvlText w:val="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578"/>
        </w:tabs>
        <w:ind w:left="578" w:hanging="397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1FC44ACD"/>
    <w:multiLevelType w:val="multilevel"/>
    <w:tmpl w:val="FDD6A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CF2562"/>
    <w:multiLevelType w:val="multilevel"/>
    <w:tmpl w:val="7FC2CC9E"/>
    <w:lvl w:ilvl="0">
      <w:start w:val="1"/>
      <w:numFmt w:val="decimal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lvlText w:val="%2.%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bullet"/>
      <w:lvlText w:val=""/>
      <w:lvlJc w:val="left"/>
      <w:pPr>
        <w:tabs>
          <w:tab w:val="num" w:pos="578"/>
        </w:tabs>
        <w:ind w:left="578" w:hanging="397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31DC127A"/>
    <w:multiLevelType w:val="hybridMultilevel"/>
    <w:tmpl w:val="29224340"/>
    <w:lvl w:ilvl="0" w:tplc="45EA7412">
      <w:start w:val="1"/>
      <w:numFmt w:val="decimal"/>
      <w:pStyle w:val="Numros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B5116A"/>
    <w:multiLevelType w:val="multilevel"/>
    <w:tmpl w:val="34F042EC"/>
    <w:styleLink w:val="PucesTest"/>
    <w:lvl w:ilvl="0">
      <w:start w:val="1"/>
      <w:numFmt w:val="bullet"/>
      <w:lvlText w:val=""/>
      <w:lvlJc w:val="left"/>
      <w:pPr>
        <w:tabs>
          <w:tab w:val="num" w:pos="811"/>
        </w:tabs>
        <w:ind w:left="811" w:hanging="233"/>
      </w:pPr>
      <w:rPr>
        <w:rFonts w:ascii="Symbol" w:hAnsi="Symbol" w:hint="default"/>
        <w:sz w:val="16"/>
      </w:rPr>
    </w:lvl>
    <w:lvl w:ilvl="1">
      <w:start w:val="1"/>
      <w:numFmt w:val="bullet"/>
      <w:lvlText w:val=""/>
      <w:lvlJc w:val="left"/>
      <w:pPr>
        <w:tabs>
          <w:tab w:val="num" w:pos="1043"/>
        </w:tabs>
        <w:ind w:left="1043" w:hanging="2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76"/>
        </w:tabs>
        <w:ind w:left="1276" w:hanging="233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508"/>
        </w:tabs>
        <w:ind w:left="1508" w:hanging="232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41"/>
        </w:tabs>
        <w:ind w:left="1741" w:hanging="233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973"/>
        </w:tabs>
        <w:ind w:left="1973" w:hanging="232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206"/>
        </w:tabs>
        <w:ind w:left="2206" w:hanging="233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438"/>
        </w:tabs>
        <w:ind w:left="2438" w:hanging="232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671"/>
        </w:tabs>
        <w:ind w:left="2671" w:hanging="233"/>
      </w:pPr>
      <w:rPr>
        <w:rFonts w:ascii="Symbol" w:hAnsi="Symbol" w:hint="default"/>
      </w:rPr>
    </w:lvl>
  </w:abstractNum>
  <w:abstractNum w:abstractNumId="19" w15:restartNumberingAfterBreak="0">
    <w:nsid w:val="422C5563"/>
    <w:multiLevelType w:val="hybridMultilevel"/>
    <w:tmpl w:val="D9E6D886"/>
    <w:lvl w:ilvl="0" w:tplc="59F2F9E6">
      <w:start w:val="1"/>
      <w:numFmt w:val="decimal"/>
      <w:pStyle w:val="Puces3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DF393E"/>
    <w:multiLevelType w:val="hybridMultilevel"/>
    <w:tmpl w:val="596054B0"/>
    <w:lvl w:ilvl="0" w:tplc="2E1A11CE">
      <w:start w:val="1"/>
      <w:numFmt w:val="bullet"/>
      <w:pStyle w:val="Puces2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1D4A01"/>
    <w:multiLevelType w:val="hybridMultilevel"/>
    <w:tmpl w:val="8C96EFA4"/>
    <w:lvl w:ilvl="0" w:tplc="C5667A8A">
      <w:start w:val="8"/>
      <w:numFmt w:val="bullet"/>
      <w:lvlText w:val=""/>
      <w:lvlJc w:val="left"/>
      <w:pPr>
        <w:tabs>
          <w:tab w:val="num" w:pos="357"/>
        </w:tabs>
        <w:ind w:left="357" w:hanging="357"/>
      </w:pPr>
      <w:rPr>
        <w:rFonts w:ascii="Wingdings" w:eastAsia="Times New Roman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B7B50"/>
    <w:multiLevelType w:val="multilevel"/>
    <w:tmpl w:val="3B94119A"/>
    <w:lvl w:ilvl="0">
      <w:start w:val="8"/>
      <w:numFmt w:val="bullet"/>
      <w:lvlText w:val=""/>
      <w:lvlJc w:val="left"/>
      <w:pPr>
        <w:tabs>
          <w:tab w:val="num" w:pos="357"/>
        </w:tabs>
        <w:ind w:left="357" w:hanging="357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5F543E"/>
    <w:multiLevelType w:val="hybridMultilevel"/>
    <w:tmpl w:val="4D8085BA"/>
    <w:lvl w:ilvl="0" w:tplc="118EB32A">
      <w:start w:val="8"/>
      <w:numFmt w:val="bullet"/>
      <w:pStyle w:val="Puces"/>
      <w:lvlText w:val="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sz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D7317"/>
    <w:multiLevelType w:val="hybridMultilevel"/>
    <w:tmpl w:val="FDD6A206"/>
    <w:lvl w:ilvl="0" w:tplc="663801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FC7710B"/>
    <w:multiLevelType w:val="multilevel"/>
    <w:tmpl w:val="34F042EC"/>
    <w:numStyleLink w:val="PucesTest"/>
  </w:abstractNum>
  <w:abstractNum w:abstractNumId="26" w15:restartNumberingAfterBreak="0">
    <w:nsid w:val="73A436FC"/>
    <w:multiLevelType w:val="multilevel"/>
    <w:tmpl w:val="34F042EC"/>
    <w:numStyleLink w:val="PucesTest"/>
  </w:abstractNum>
  <w:abstractNum w:abstractNumId="27" w15:restartNumberingAfterBreak="0">
    <w:nsid w:val="7BE433FC"/>
    <w:multiLevelType w:val="multilevel"/>
    <w:tmpl w:val="34F042EC"/>
    <w:numStyleLink w:val="PucesTest"/>
  </w:abstractNum>
  <w:num w:numId="1">
    <w:abstractNumId w:val="17"/>
  </w:num>
  <w:num w:numId="2">
    <w:abstractNumId w:val="23"/>
  </w:num>
  <w:num w:numId="3">
    <w:abstractNumId w:val="11"/>
  </w:num>
  <w:num w:numId="4">
    <w:abstractNumId w:val="11"/>
  </w:num>
  <w:num w:numId="5">
    <w:abstractNumId w:val="11"/>
  </w:num>
  <w:num w:numId="6">
    <w:abstractNumId w:val="17"/>
  </w:num>
  <w:num w:numId="7">
    <w:abstractNumId w:val="23"/>
  </w:num>
  <w:num w:numId="8">
    <w:abstractNumId w:val="11"/>
  </w:num>
  <w:num w:numId="9">
    <w:abstractNumId w:val="11"/>
  </w:num>
  <w:num w:numId="10">
    <w:abstractNumId w:val="11"/>
  </w:num>
  <w:num w:numId="11">
    <w:abstractNumId w:val="17"/>
  </w:num>
  <w:num w:numId="12">
    <w:abstractNumId w:val="23"/>
  </w:num>
  <w:num w:numId="13">
    <w:abstractNumId w:val="11"/>
  </w:num>
  <w:num w:numId="14">
    <w:abstractNumId w:val="11"/>
  </w:num>
  <w:num w:numId="15">
    <w:abstractNumId w:val="11"/>
  </w:num>
  <w:num w:numId="16">
    <w:abstractNumId w:val="20"/>
  </w:num>
  <w:num w:numId="17">
    <w:abstractNumId w:val="19"/>
  </w:num>
  <w:num w:numId="18">
    <w:abstractNumId w:val="18"/>
  </w:num>
  <w:num w:numId="19">
    <w:abstractNumId w:val="26"/>
  </w:num>
  <w:num w:numId="20">
    <w:abstractNumId w:val="13"/>
  </w:num>
  <w:num w:numId="21">
    <w:abstractNumId w:val="12"/>
  </w:num>
  <w:num w:numId="22">
    <w:abstractNumId w:val="25"/>
  </w:num>
  <w:num w:numId="23">
    <w:abstractNumId w:val="27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10"/>
  </w:num>
  <w:num w:numId="35">
    <w:abstractNumId w:val="16"/>
  </w:num>
  <w:num w:numId="36">
    <w:abstractNumId w:val="21"/>
  </w:num>
  <w:num w:numId="37">
    <w:abstractNumId w:val="24"/>
  </w:num>
  <w:num w:numId="38">
    <w:abstractNumId w:val="15"/>
  </w:num>
  <w:num w:numId="39">
    <w:abstractNumId w:val="14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5DC"/>
    <w:rsid w:val="000460F3"/>
    <w:rsid w:val="0006570E"/>
    <w:rsid w:val="00095F8D"/>
    <w:rsid w:val="000B0EE1"/>
    <w:rsid w:val="000E1702"/>
    <w:rsid w:val="001005B9"/>
    <w:rsid w:val="00103C1B"/>
    <w:rsid w:val="0010758A"/>
    <w:rsid w:val="001208D5"/>
    <w:rsid w:val="001367B6"/>
    <w:rsid w:val="00156D64"/>
    <w:rsid w:val="00194CA7"/>
    <w:rsid w:val="00197EEB"/>
    <w:rsid w:val="001B5FD8"/>
    <w:rsid w:val="001B7FF8"/>
    <w:rsid w:val="001C11B2"/>
    <w:rsid w:val="001C79C0"/>
    <w:rsid w:val="00220257"/>
    <w:rsid w:val="00266F57"/>
    <w:rsid w:val="002739DD"/>
    <w:rsid w:val="0028166D"/>
    <w:rsid w:val="002A0289"/>
    <w:rsid w:val="002B02F4"/>
    <w:rsid w:val="002E152F"/>
    <w:rsid w:val="002F0EC1"/>
    <w:rsid w:val="002F3365"/>
    <w:rsid w:val="00300781"/>
    <w:rsid w:val="00330EF1"/>
    <w:rsid w:val="0035204D"/>
    <w:rsid w:val="003715E3"/>
    <w:rsid w:val="00382CD7"/>
    <w:rsid w:val="0038539C"/>
    <w:rsid w:val="003C16A6"/>
    <w:rsid w:val="003C1C4E"/>
    <w:rsid w:val="003E63EE"/>
    <w:rsid w:val="00403BA4"/>
    <w:rsid w:val="00411BFD"/>
    <w:rsid w:val="0041345D"/>
    <w:rsid w:val="00445985"/>
    <w:rsid w:val="00470B32"/>
    <w:rsid w:val="00471721"/>
    <w:rsid w:val="004D531F"/>
    <w:rsid w:val="004E051D"/>
    <w:rsid w:val="004F2490"/>
    <w:rsid w:val="00521DA0"/>
    <w:rsid w:val="0052493E"/>
    <w:rsid w:val="005633AF"/>
    <w:rsid w:val="005A54AA"/>
    <w:rsid w:val="005B2A01"/>
    <w:rsid w:val="005B5663"/>
    <w:rsid w:val="005D6D53"/>
    <w:rsid w:val="00605CFF"/>
    <w:rsid w:val="0061694C"/>
    <w:rsid w:val="00624B48"/>
    <w:rsid w:val="00626164"/>
    <w:rsid w:val="00626362"/>
    <w:rsid w:val="0063317B"/>
    <w:rsid w:val="0064299E"/>
    <w:rsid w:val="00656F40"/>
    <w:rsid w:val="006745DF"/>
    <w:rsid w:val="00676FEE"/>
    <w:rsid w:val="006A57FA"/>
    <w:rsid w:val="006E20E1"/>
    <w:rsid w:val="006F1E58"/>
    <w:rsid w:val="006F318D"/>
    <w:rsid w:val="006F79D1"/>
    <w:rsid w:val="007053DA"/>
    <w:rsid w:val="00723E88"/>
    <w:rsid w:val="00732021"/>
    <w:rsid w:val="007478C0"/>
    <w:rsid w:val="00751577"/>
    <w:rsid w:val="00783944"/>
    <w:rsid w:val="007B05F0"/>
    <w:rsid w:val="007B6F30"/>
    <w:rsid w:val="007B70EC"/>
    <w:rsid w:val="00826C18"/>
    <w:rsid w:val="00854616"/>
    <w:rsid w:val="0086265A"/>
    <w:rsid w:val="008A139B"/>
    <w:rsid w:val="008A13DD"/>
    <w:rsid w:val="00954ACE"/>
    <w:rsid w:val="00961920"/>
    <w:rsid w:val="00963C48"/>
    <w:rsid w:val="00976871"/>
    <w:rsid w:val="009C14DC"/>
    <w:rsid w:val="009C7348"/>
    <w:rsid w:val="00A755DC"/>
    <w:rsid w:val="00A9030B"/>
    <w:rsid w:val="00AB1BD2"/>
    <w:rsid w:val="00AE0A43"/>
    <w:rsid w:val="00AE4779"/>
    <w:rsid w:val="00B11303"/>
    <w:rsid w:val="00B11319"/>
    <w:rsid w:val="00B16D65"/>
    <w:rsid w:val="00B408D4"/>
    <w:rsid w:val="00B50DDF"/>
    <w:rsid w:val="00B66745"/>
    <w:rsid w:val="00BA72A5"/>
    <w:rsid w:val="00BB6859"/>
    <w:rsid w:val="00BD290B"/>
    <w:rsid w:val="00BF569B"/>
    <w:rsid w:val="00BF5E6B"/>
    <w:rsid w:val="00C24075"/>
    <w:rsid w:val="00C312DC"/>
    <w:rsid w:val="00C35AAD"/>
    <w:rsid w:val="00C374A4"/>
    <w:rsid w:val="00C44673"/>
    <w:rsid w:val="00C73D94"/>
    <w:rsid w:val="00C93876"/>
    <w:rsid w:val="00C9762B"/>
    <w:rsid w:val="00CA72FA"/>
    <w:rsid w:val="00CB4AE2"/>
    <w:rsid w:val="00CD3EE9"/>
    <w:rsid w:val="00D06A60"/>
    <w:rsid w:val="00D07D09"/>
    <w:rsid w:val="00D51302"/>
    <w:rsid w:val="00D6764C"/>
    <w:rsid w:val="00DF33B2"/>
    <w:rsid w:val="00E00C98"/>
    <w:rsid w:val="00E01F99"/>
    <w:rsid w:val="00E3182E"/>
    <w:rsid w:val="00E51A03"/>
    <w:rsid w:val="00E979F2"/>
    <w:rsid w:val="00EA1325"/>
    <w:rsid w:val="00EA7DE4"/>
    <w:rsid w:val="00EC552B"/>
    <w:rsid w:val="00ED5368"/>
    <w:rsid w:val="00F3026C"/>
    <w:rsid w:val="00F308FA"/>
    <w:rsid w:val="00F44076"/>
    <w:rsid w:val="00FC6969"/>
    <w:rsid w:val="00FE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5:docId w15:val="{AA1A92EC-E6C1-4124-8D5D-FB611211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2" w:qFormat="1"/>
    <w:lsdException w:name="heading 2" w:uiPriority="2" w:qFormat="1"/>
    <w:lsdException w:name="heading 3" w:uiPriority="2" w:qFormat="1"/>
    <w:lsdException w:name="heading 4" w:semiHidden="1" w:qFormat="1"/>
    <w:lsdException w:name="heading 5" w:semiHidden="1" w:qFormat="1"/>
    <w:lsdException w:name="heading 6" w:semiHidden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44673"/>
    <w:pPr>
      <w:suppressAutoHyphens/>
      <w:jc w:val="both"/>
    </w:pPr>
    <w:rPr>
      <w:rFonts w:ascii="Tahoma" w:hAnsi="Tahoma"/>
      <w:sz w:val="18"/>
      <w:szCs w:val="24"/>
      <w:lang w:val="fr-FR" w:eastAsia="fr-FR"/>
    </w:rPr>
  </w:style>
  <w:style w:type="paragraph" w:styleId="Titre1">
    <w:name w:val="heading 1"/>
    <w:basedOn w:val="Normal"/>
    <w:next w:val="Normal"/>
    <w:uiPriority w:val="2"/>
    <w:qFormat/>
    <w:rsid w:val="00C44673"/>
    <w:pPr>
      <w:keepNext/>
      <w:keepLines/>
      <w:numPr>
        <w:numId w:val="3"/>
      </w:numPr>
      <w:spacing w:before="480" w:after="120"/>
      <w:jc w:val="left"/>
      <w:outlineLvl w:val="0"/>
    </w:pPr>
    <w:rPr>
      <w:rFonts w:cs="Arial"/>
      <w:b/>
      <w:bCs/>
      <w:caps/>
      <w:kern w:val="32"/>
      <w:szCs w:val="32"/>
    </w:rPr>
  </w:style>
  <w:style w:type="paragraph" w:styleId="Titre2">
    <w:name w:val="heading 2"/>
    <w:basedOn w:val="Normal"/>
    <w:next w:val="Normalespac"/>
    <w:uiPriority w:val="2"/>
    <w:qFormat/>
    <w:rsid w:val="00C44673"/>
    <w:pPr>
      <w:keepNext/>
      <w:numPr>
        <w:ilvl w:val="1"/>
        <w:numId w:val="3"/>
      </w:numPr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Titre3">
    <w:name w:val="heading 3"/>
    <w:basedOn w:val="Normal"/>
    <w:next w:val="Normalespac"/>
    <w:uiPriority w:val="2"/>
    <w:qFormat/>
    <w:rsid w:val="00C44673"/>
    <w:pPr>
      <w:keepNext/>
      <w:numPr>
        <w:ilvl w:val="2"/>
        <w:numId w:val="3"/>
      </w:numPr>
      <w:spacing w:before="180" w:after="120"/>
      <w:jc w:val="left"/>
      <w:outlineLvl w:val="2"/>
    </w:pPr>
    <w:rPr>
      <w:rFonts w:cs="Arial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Evidence">
    <w:name w:val="EnEvidence"/>
    <w:basedOn w:val="Policepardfaut"/>
    <w:uiPriority w:val="5"/>
    <w:rsid w:val="001B7FF8"/>
    <w:rPr>
      <w:b/>
    </w:rPr>
  </w:style>
  <w:style w:type="paragraph" w:styleId="En-tte">
    <w:name w:val="header"/>
    <w:basedOn w:val="Normal"/>
    <w:link w:val="En-tteCar"/>
    <w:semiHidden/>
    <w:rsid w:val="00C44673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C4467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rsid w:val="00C44673"/>
    <w:rPr>
      <w:color w:val="0000FF"/>
      <w:u w:val="single"/>
    </w:rPr>
  </w:style>
  <w:style w:type="paragraph" w:customStyle="1" w:styleId="Normalespac">
    <w:name w:val="Normal espacé"/>
    <w:basedOn w:val="Normal"/>
    <w:rsid w:val="00C44673"/>
    <w:pPr>
      <w:spacing w:after="120" w:line="240" w:lineRule="exact"/>
    </w:pPr>
  </w:style>
  <w:style w:type="paragraph" w:customStyle="1" w:styleId="Numros">
    <w:name w:val="Numéros"/>
    <w:basedOn w:val="Normal"/>
    <w:semiHidden/>
    <w:rsid w:val="00C44673"/>
    <w:pPr>
      <w:numPr>
        <w:numId w:val="1"/>
      </w:numPr>
      <w:spacing w:after="120"/>
    </w:pPr>
  </w:style>
  <w:style w:type="paragraph" w:styleId="Pieddepage">
    <w:name w:val="footer"/>
    <w:basedOn w:val="Normal"/>
    <w:link w:val="PieddepageCar"/>
    <w:semiHidden/>
    <w:rsid w:val="00C44673"/>
    <w:pPr>
      <w:tabs>
        <w:tab w:val="center" w:pos="4536"/>
        <w:tab w:val="right" w:pos="9072"/>
      </w:tabs>
    </w:pPr>
  </w:style>
  <w:style w:type="paragraph" w:customStyle="1" w:styleId="CorpsDiminu">
    <w:name w:val="CorpsDiminué"/>
    <w:basedOn w:val="Normal"/>
    <w:uiPriority w:val="1"/>
    <w:qFormat/>
    <w:rsid w:val="00C44673"/>
    <w:pPr>
      <w:ind w:left="567"/>
    </w:pPr>
    <w:rPr>
      <w:sz w:val="16"/>
    </w:rPr>
  </w:style>
  <w:style w:type="character" w:customStyle="1" w:styleId="RvFusion">
    <w:name w:val="Rév_Fusion"/>
    <w:basedOn w:val="Policepardfaut"/>
    <w:semiHidden/>
    <w:rsid w:val="00C44673"/>
    <w:rPr>
      <w:color w:val="008000"/>
    </w:rPr>
  </w:style>
  <w:style w:type="character" w:customStyle="1" w:styleId="RvRdaction">
    <w:name w:val="Rév_Rédaction"/>
    <w:basedOn w:val="Policepardfaut"/>
    <w:semiHidden/>
    <w:rsid w:val="00C44673"/>
    <w:rPr>
      <w:color w:val="FF0000"/>
    </w:rPr>
  </w:style>
  <w:style w:type="character" w:customStyle="1" w:styleId="RvVrification">
    <w:name w:val="Rév_Vérification"/>
    <w:basedOn w:val="Policepardfaut"/>
    <w:semiHidden/>
    <w:rsid w:val="00C44673"/>
    <w:rPr>
      <w:color w:val="0000FF"/>
    </w:rPr>
  </w:style>
  <w:style w:type="table" w:customStyle="1" w:styleId="TabQuadrill">
    <w:name w:val="Tab_Quadrillé"/>
    <w:basedOn w:val="TableauNormal"/>
    <w:rsid w:val="00C44673"/>
    <w:pPr>
      <w:spacing w:before="60" w:after="60"/>
    </w:pPr>
    <w:rPr>
      <w:rFonts w:ascii="Tahoma" w:hAnsi="Tahoma"/>
      <w:sz w:val="18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rFonts w:ascii="Tahoma" w:hAnsi="Tahoma"/>
        <w:b/>
        <w:sz w:val="18"/>
      </w:rPr>
    </w:tblStylePr>
  </w:style>
  <w:style w:type="table" w:customStyle="1" w:styleId="TabTram">
    <w:name w:val="Tab_Tramé"/>
    <w:basedOn w:val="TableauNormal"/>
    <w:rsid w:val="00C44673"/>
    <w:pPr>
      <w:spacing w:before="60" w:after="60"/>
    </w:pPr>
    <w:rPr>
      <w:rFonts w:ascii="Tahoma" w:hAnsi="Tahoma"/>
    </w:rPr>
    <w:tblPr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cPr>
      <w:shd w:val="clear" w:color="auto" w:fill="C0C0C0"/>
      <w:vAlign w:val="center"/>
    </w:tcPr>
    <w:tblStylePr w:type="firstRow">
      <w:pPr>
        <w:jc w:val="left"/>
      </w:pPr>
      <w:rPr>
        <w:b/>
        <w:color w:val="FFFFFF"/>
      </w:rPr>
      <w:tblPr/>
      <w:tcPr>
        <w:shd w:val="clear" w:color="auto" w:fill="999999"/>
      </w:tcPr>
    </w:tblStylePr>
  </w:style>
  <w:style w:type="paragraph" w:styleId="Tabledesillustrations">
    <w:name w:val="table of figures"/>
    <w:basedOn w:val="Normal"/>
    <w:next w:val="Normal"/>
    <w:semiHidden/>
    <w:rsid w:val="00C44673"/>
  </w:style>
  <w:style w:type="paragraph" w:styleId="Titre">
    <w:name w:val="Title"/>
    <w:basedOn w:val="Normal"/>
    <w:next w:val="Normal"/>
    <w:link w:val="TitreCar"/>
    <w:uiPriority w:val="2"/>
    <w:qFormat/>
    <w:rsid w:val="00C44673"/>
    <w:pPr>
      <w:spacing w:after="180"/>
      <w:jc w:val="left"/>
      <w:outlineLvl w:val="0"/>
    </w:pPr>
    <w:rPr>
      <w:rFonts w:cs="Arial"/>
      <w:b/>
      <w:bCs/>
      <w:spacing w:val="22"/>
      <w:sz w:val="32"/>
      <w:szCs w:val="32"/>
    </w:rPr>
  </w:style>
  <w:style w:type="paragraph" w:styleId="TM1">
    <w:name w:val="toc 1"/>
    <w:basedOn w:val="Normal"/>
    <w:next w:val="Normal"/>
    <w:uiPriority w:val="39"/>
    <w:semiHidden/>
    <w:rsid w:val="00C44673"/>
    <w:pPr>
      <w:tabs>
        <w:tab w:val="left" w:pos="397"/>
        <w:tab w:val="right" w:pos="7938"/>
      </w:tabs>
      <w:spacing w:before="240"/>
      <w:jc w:val="left"/>
    </w:pPr>
    <w:rPr>
      <w:b/>
      <w:caps/>
    </w:rPr>
  </w:style>
  <w:style w:type="paragraph" w:styleId="TM2">
    <w:name w:val="toc 2"/>
    <w:basedOn w:val="Normal"/>
    <w:next w:val="Normal"/>
    <w:uiPriority w:val="39"/>
    <w:semiHidden/>
    <w:rsid w:val="00C44673"/>
    <w:pPr>
      <w:tabs>
        <w:tab w:val="left" w:pos="397"/>
        <w:tab w:val="right" w:leader="dot" w:pos="7938"/>
      </w:tabs>
    </w:pPr>
  </w:style>
  <w:style w:type="paragraph" w:styleId="TM3">
    <w:name w:val="toc 3"/>
    <w:basedOn w:val="Normal"/>
    <w:next w:val="Normal"/>
    <w:uiPriority w:val="39"/>
    <w:semiHidden/>
    <w:rsid w:val="00C44673"/>
    <w:pPr>
      <w:tabs>
        <w:tab w:val="left" w:pos="794"/>
        <w:tab w:val="right" w:leader="dot" w:pos="7938"/>
      </w:tabs>
      <w:ind w:left="397"/>
    </w:pPr>
  </w:style>
  <w:style w:type="paragraph" w:styleId="En-ttedetabledesmatires">
    <w:name w:val="TOC Heading"/>
    <w:basedOn w:val="Titre1"/>
    <w:next w:val="Normal"/>
    <w:uiPriority w:val="39"/>
    <w:semiHidden/>
    <w:qFormat/>
    <w:rsid w:val="00C44673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A84D4D" w:themeColor="accent1" w:themeShade="BF"/>
      <w:kern w:val="0"/>
      <w:sz w:val="28"/>
      <w:szCs w:val="28"/>
      <w:lang w:val="fr-CH" w:eastAsia="fr-CH"/>
    </w:rPr>
  </w:style>
  <w:style w:type="paragraph" w:styleId="Textedebulles">
    <w:name w:val="Balloon Text"/>
    <w:basedOn w:val="Normal"/>
    <w:link w:val="TextedebullesCar"/>
    <w:semiHidden/>
    <w:rsid w:val="00C44673"/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C44673"/>
    <w:rPr>
      <w:rFonts w:ascii="Tahoma" w:hAnsi="Tahoma" w:cs="Tahoma"/>
      <w:sz w:val="16"/>
      <w:szCs w:val="16"/>
      <w:lang w:val="fr-FR" w:eastAsia="fr-FR"/>
    </w:rPr>
  </w:style>
  <w:style w:type="numbering" w:customStyle="1" w:styleId="PucesTest">
    <w:name w:val="PucesTest"/>
    <w:uiPriority w:val="99"/>
    <w:rsid w:val="00411BFD"/>
    <w:pPr>
      <w:numPr>
        <w:numId w:val="18"/>
      </w:numPr>
    </w:pPr>
  </w:style>
  <w:style w:type="character" w:customStyle="1" w:styleId="EnEvidenceItalique">
    <w:name w:val="EnEvidenceItalique"/>
    <w:basedOn w:val="Policepardfaut"/>
    <w:uiPriority w:val="5"/>
    <w:semiHidden/>
    <w:qFormat/>
    <w:rsid w:val="00656F40"/>
    <w:rPr>
      <w:i/>
    </w:rPr>
  </w:style>
  <w:style w:type="paragraph" w:customStyle="1" w:styleId="VoiesDeDroit">
    <w:name w:val="VoiesDeDroit"/>
    <w:basedOn w:val="Normal"/>
    <w:uiPriority w:val="5"/>
    <w:semiHidden/>
    <w:qFormat/>
    <w:rsid w:val="009C7348"/>
    <w:rPr>
      <w:sz w:val="15"/>
    </w:rPr>
  </w:style>
  <w:style w:type="character" w:customStyle="1" w:styleId="Rduit">
    <w:name w:val="Réduit"/>
    <w:uiPriority w:val="5"/>
    <w:qFormat/>
    <w:rsid w:val="00C44673"/>
    <w:rPr>
      <w:sz w:val="15"/>
    </w:rPr>
  </w:style>
  <w:style w:type="paragraph" w:customStyle="1" w:styleId="InsertionImage">
    <w:name w:val="InsertionImage"/>
    <w:basedOn w:val="Normal"/>
    <w:next w:val="Normalespac"/>
    <w:uiPriority w:val="1"/>
    <w:qFormat/>
    <w:rsid w:val="002F0EC1"/>
    <w:rPr>
      <w:color w:val="FF0000"/>
    </w:rPr>
  </w:style>
  <w:style w:type="paragraph" w:styleId="Paragraphedeliste">
    <w:name w:val="List Paragraph"/>
    <w:basedOn w:val="Normal"/>
    <w:uiPriority w:val="34"/>
    <w:semiHidden/>
    <w:qFormat/>
    <w:rsid w:val="00751577"/>
    <w:pPr>
      <w:ind w:left="720"/>
      <w:contextualSpacing/>
    </w:pPr>
  </w:style>
  <w:style w:type="character" w:customStyle="1" w:styleId="RvisionFusion">
    <w:name w:val="Révision Fusion"/>
    <w:basedOn w:val="Policepardfaut"/>
    <w:uiPriority w:val="4"/>
    <w:qFormat/>
    <w:rsid w:val="00C312DC"/>
    <w:rPr>
      <w:color w:val="008000"/>
    </w:rPr>
  </w:style>
  <w:style w:type="character" w:customStyle="1" w:styleId="RvisionRdaction">
    <w:name w:val="Révision Rédaction"/>
    <w:basedOn w:val="Policepardfaut"/>
    <w:uiPriority w:val="4"/>
    <w:qFormat/>
    <w:rsid w:val="00C312DC"/>
    <w:rPr>
      <w:color w:val="FF0000"/>
    </w:rPr>
  </w:style>
  <w:style w:type="character" w:customStyle="1" w:styleId="RvisionVrification">
    <w:name w:val="Révision Vérification"/>
    <w:basedOn w:val="Policepardfaut"/>
    <w:uiPriority w:val="4"/>
    <w:qFormat/>
    <w:rsid w:val="00C312DC"/>
    <w:rPr>
      <w:color w:val="0000FF"/>
    </w:rPr>
  </w:style>
  <w:style w:type="character" w:customStyle="1" w:styleId="Envidence">
    <w:name w:val="En évidence"/>
    <w:basedOn w:val="Policepardfaut"/>
    <w:uiPriority w:val="4"/>
    <w:qFormat/>
    <w:rsid w:val="00626164"/>
    <w:rPr>
      <w:b/>
    </w:rPr>
  </w:style>
  <w:style w:type="character" w:customStyle="1" w:styleId="Taillerduite">
    <w:name w:val="Taille réduite"/>
    <w:basedOn w:val="Policepardfaut"/>
    <w:uiPriority w:val="4"/>
    <w:qFormat/>
    <w:rsid w:val="00626164"/>
    <w:rPr>
      <w:sz w:val="15"/>
    </w:rPr>
  </w:style>
  <w:style w:type="character" w:customStyle="1" w:styleId="En-tteCar">
    <w:name w:val="En-tête Car"/>
    <w:basedOn w:val="Policepardfaut"/>
    <w:link w:val="En-tte"/>
    <w:semiHidden/>
    <w:rsid w:val="00C44673"/>
    <w:rPr>
      <w:rFonts w:ascii="Tahoma" w:hAnsi="Tahoma"/>
      <w:sz w:val="18"/>
      <w:szCs w:val="24"/>
      <w:lang w:val="fr-FR" w:eastAsia="fr-FR"/>
    </w:rPr>
  </w:style>
  <w:style w:type="character" w:customStyle="1" w:styleId="PieddepageCar">
    <w:name w:val="Pied de page Car"/>
    <w:basedOn w:val="Policepardfaut"/>
    <w:link w:val="Pieddepage"/>
    <w:semiHidden/>
    <w:rsid w:val="00C44673"/>
    <w:rPr>
      <w:rFonts w:ascii="Tahoma" w:hAnsi="Tahoma"/>
      <w:sz w:val="18"/>
      <w:szCs w:val="24"/>
      <w:lang w:val="fr-FR" w:eastAsia="fr-FR"/>
    </w:rPr>
  </w:style>
  <w:style w:type="paragraph" w:customStyle="1" w:styleId="Puces">
    <w:name w:val="Puces"/>
    <w:basedOn w:val="Normal"/>
    <w:uiPriority w:val="4"/>
    <w:rsid w:val="00C44673"/>
    <w:pPr>
      <w:numPr>
        <w:numId w:val="2"/>
      </w:numPr>
      <w:spacing w:after="120"/>
    </w:pPr>
  </w:style>
  <w:style w:type="paragraph" w:customStyle="1" w:styleId="Puces2">
    <w:name w:val="Puces 2"/>
    <w:basedOn w:val="Normal"/>
    <w:uiPriority w:val="4"/>
    <w:qFormat/>
    <w:rsid w:val="00C44673"/>
    <w:pPr>
      <w:numPr>
        <w:numId w:val="16"/>
      </w:numPr>
      <w:spacing w:after="120"/>
    </w:pPr>
    <w:rPr>
      <w:lang w:val="fr-CH"/>
    </w:rPr>
  </w:style>
  <w:style w:type="paragraph" w:customStyle="1" w:styleId="Puces3">
    <w:name w:val="Puces 3"/>
    <w:basedOn w:val="Normal"/>
    <w:uiPriority w:val="4"/>
    <w:qFormat/>
    <w:rsid w:val="00C44673"/>
    <w:pPr>
      <w:numPr>
        <w:numId w:val="17"/>
      </w:numPr>
      <w:spacing w:after="120"/>
    </w:pPr>
  </w:style>
  <w:style w:type="character" w:customStyle="1" w:styleId="TitreCar">
    <w:name w:val="Titre Car"/>
    <w:basedOn w:val="Policepardfaut"/>
    <w:link w:val="Titre"/>
    <w:uiPriority w:val="2"/>
    <w:rsid w:val="00C44673"/>
    <w:rPr>
      <w:rFonts w:ascii="Tahoma" w:hAnsi="Tahoma" w:cs="Arial"/>
      <w:b/>
      <w:bCs/>
      <w:spacing w:val="22"/>
      <w:sz w:val="32"/>
      <w:szCs w:val="32"/>
      <w:lang w:val="fr-FR" w:eastAsia="fr-FR"/>
    </w:rPr>
  </w:style>
  <w:style w:type="paragraph" w:customStyle="1" w:styleId="NormalGauche">
    <w:name w:val="NormalGauche"/>
    <w:basedOn w:val="Normalespac"/>
    <w:semiHidden/>
    <w:rsid w:val="00C44673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s@evam.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to\AppData\Roaming\Microsoft\Templates\VBA_Master_2010.dotm" TargetMode="External"/></Relationships>
</file>

<file path=word/theme/theme1.xml><?xml version="1.0" encoding="utf-8"?>
<a:theme xmlns:a="http://schemas.openxmlformats.org/drawingml/2006/main" name="EVAM">
  <a:themeElements>
    <a:clrScheme name="Couleurs EVAM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C68383"/>
      </a:accent1>
      <a:accent2>
        <a:srgbClr val="889FD2"/>
      </a:accent2>
      <a:accent3>
        <a:srgbClr val="FFD889"/>
      </a:accent3>
      <a:accent4>
        <a:srgbClr val="91CF92"/>
      </a:accent4>
      <a:accent5>
        <a:srgbClr val="CEA3EF"/>
      </a:accent5>
      <a:accent6>
        <a:srgbClr val="B82017"/>
      </a:accent6>
      <a:hlink>
        <a:srgbClr val="0000FF"/>
      </a:hlink>
      <a:folHlink>
        <a:srgbClr val="800080"/>
      </a:folHlink>
    </a:clrScheme>
    <a:fontScheme name="Polices EVA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2DE4E-03AD-4D89-8F43-626746BD5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VBA_Master_2010</Template>
  <TotalTime>0</TotalTime>
  <Pages>1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Refus signature cession</vt:lpstr>
    </vt:vector>
  </TitlesOfParts>
  <Company>EVAM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Refus signature cession</dc:title>
  <dc:creator>COLLOMB Nathalie</dc:creator>
  <cp:lastModifiedBy>WINTEREGG Catherine</cp:lastModifiedBy>
  <cp:revision>2</cp:revision>
  <cp:lastPrinted>2011-02-02T07:49:00Z</cp:lastPrinted>
  <dcterms:created xsi:type="dcterms:W3CDTF">2025-04-08T10:05:00Z</dcterms:created>
  <dcterms:modified xsi:type="dcterms:W3CDTF">2025-04-08T10:05:00Z</dcterms:modified>
</cp:coreProperties>
</file>