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91" w:type="dxa"/>
        <w:tblInd w:w="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07"/>
        <w:gridCol w:w="3584"/>
      </w:tblGrid>
      <w:tr w:rsidR="00CE430C" w:rsidTr="00CE430C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95012E" w:rsidRDefault="00CE430C" w:rsidP="00CE430C">
            <w:pPr>
              <w:rPr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CE430C" w:rsidTr="00CE430C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95012E" w:rsidRDefault="00CE430C" w:rsidP="00CE430C">
            <w:pPr>
              <w:rPr>
                <w:sz w:val="15"/>
                <w:szCs w:val="15"/>
              </w:rPr>
            </w:pPr>
            <w:bookmarkStart w:id="1" w:name="a_ligne2"/>
            <w:bookmarkEnd w:id="1"/>
          </w:p>
        </w:tc>
      </w:tr>
      <w:tr w:rsidR="00CE430C" w:rsidTr="00CE430C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95012E" w:rsidRDefault="00CE430C" w:rsidP="00CE430C">
            <w:pPr>
              <w:rPr>
                <w:sz w:val="15"/>
                <w:szCs w:val="15"/>
              </w:rPr>
            </w:pPr>
            <w:bookmarkStart w:id="2" w:name="a_ligne3"/>
            <w:bookmarkEnd w:id="2"/>
          </w:p>
        </w:tc>
      </w:tr>
      <w:tr w:rsidR="00CE430C" w:rsidRPr="00982D0D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95012E" w:rsidRDefault="00CE430C" w:rsidP="00CE430C">
            <w:pPr>
              <w:rPr>
                <w:sz w:val="15"/>
                <w:szCs w:val="15"/>
              </w:rPr>
            </w:pPr>
            <w:bookmarkStart w:id="3" w:name="a_ligne4"/>
            <w:bookmarkEnd w:id="3"/>
          </w:p>
        </w:tc>
        <w:tc>
          <w:tcPr>
            <w:tcW w:w="3584" w:type="dxa"/>
            <w:vMerge w:val="restart"/>
            <w:shd w:val="clear" w:color="auto" w:fill="auto"/>
          </w:tcPr>
          <w:p w:rsidR="00CE430C" w:rsidRPr="00DA2F28" w:rsidRDefault="004F53B6" w:rsidP="00CE430C">
            <w:pPr>
              <w:rPr>
                <w:rStyle w:val="EnEvidence"/>
                <w:b w:val="0"/>
                <w:lang w:val="en-GB"/>
              </w:rPr>
            </w:pPr>
            <w:r w:rsidRPr="004F53B6">
              <w:rPr>
                <w:rStyle w:val="EnEvidence"/>
                <w:b w:val="0"/>
              </w:rPr>
              <w:fldChar w:fldCharType="begin"/>
            </w:r>
            <w:r w:rsidRPr="00DA2F28">
              <w:rPr>
                <w:rStyle w:val="EnEvidence"/>
                <w:b w:val="0"/>
                <w:lang w:val="en-GB"/>
              </w:rPr>
              <w:instrText xml:space="preserve"> if </w:instrText>
            </w:r>
            <w:r w:rsidRPr="004F53B6">
              <w:rPr>
                <w:rStyle w:val="EnEvidence"/>
                <w:b w:val="0"/>
              </w:rPr>
              <w:fldChar w:fldCharType="begin"/>
            </w:r>
            <w:r w:rsidRPr="00DA2F28">
              <w:rPr>
                <w:rStyle w:val="EnEvidence"/>
                <w:b w:val="0"/>
                <w:lang w:val="en-GB"/>
              </w:rPr>
              <w:instrText xml:space="preserve"> MERGEFIELD sab_r_pp_t_sex_i_code \* MERGEFORMAT </w:instrText>
            </w:r>
            <w:r w:rsidRPr="004F53B6">
              <w:rPr>
                <w:rStyle w:val="EnEvidence"/>
                <w:b w:val="0"/>
              </w:rPr>
              <w:fldChar w:fldCharType="separate"/>
            </w:r>
            <w:r w:rsidRPr="00DA2F28">
              <w:rPr>
                <w:rStyle w:val="EnEvidence"/>
                <w:b w:val="0"/>
                <w:lang w:val="en-GB"/>
              </w:rPr>
              <w:instrText>«sab_r_pp_t_sex_i_code»</w:instrText>
            </w:r>
            <w:r w:rsidRPr="004F53B6">
              <w:rPr>
                <w:rStyle w:val="EnEvidence"/>
                <w:b w:val="0"/>
              </w:rPr>
              <w:fldChar w:fldCharType="end"/>
            </w:r>
            <w:r w:rsidRPr="00DA2F28">
              <w:rPr>
                <w:rStyle w:val="EnEvidence"/>
                <w:b w:val="0"/>
                <w:lang w:val="en-GB"/>
              </w:rPr>
              <w:instrText xml:space="preserve">="Masculin" "Monsieur" "Madame" </w:instrText>
            </w:r>
            <w:r w:rsidRPr="004F53B6">
              <w:rPr>
                <w:rStyle w:val="EnEvidence"/>
                <w:b w:val="0"/>
              </w:rPr>
              <w:fldChar w:fldCharType="separate"/>
            </w:r>
            <w:r w:rsidRPr="00DA2F28">
              <w:rPr>
                <w:rStyle w:val="EnEvidence"/>
                <w:b w:val="0"/>
                <w:lang w:val="en-GB"/>
              </w:rPr>
              <w:t>Madame</w:t>
            </w:r>
            <w:r w:rsidRPr="004F53B6">
              <w:rPr>
                <w:rStyle w:val="EnEvidence"/>
                <w:b w:val="0"/>
              </w:rPr>
              <w:fldChar w:fldCharType="end"/>
            </w:r>
          </w:p>
          <w:p w:rsidR="004F53B6" w:rsidRPr="00311D98" w:rsidRDefault="00F74ACD" w:rsidP="00E514FD">
            <w:pPr>
              <w:rPr>
                <w:rStyle w:val="RvisionFusion"/>
                <w:lang w:val="en-US"/>
              </w:rPr>
            </w:pPr>
            <w:r>
              <w:rPr>
                <w:rStyle w:val="RvisionFusion"/>
              </w:rPr>
              <w:fldChar w:fldCharType="begin"/>
            </w:r>
            <w:r w:rsidRPr="00E514FD">
              <w:rPr>
                <w:rStyle w:val="RvisionFusion"/>
                <w:lang w:val="en-GB"/>
              </w:rPr>
              <w:instrText xml:space="preserve"> MERGEFIELD  SaB_R_PP_FirstName \* Caps  \* MERGEFORMAT </w:instrText>
            </w:r>
            <w:r>
              <w:rPr>
                <w:rStyle w:val="RvisionFusion"/>
              </w:rPr>
              <w:fldChar w:fldCharType="separate"/>
            </w:r>
            <w:r w:rsidRPr="00E514FD">
              <w:rPr>
                <w:rStyle w:val="RvisionFusion"/>
                <w:noProof/>
                <w:lang w:val="en-GB"/>
              </w:rPr>
              <w:t>«Sab_R_PP_Firstname»</w:t>
            </w:r>
            <w:r>
              <w:rPr>
                <w:rStyle w:val="RvisionFusion"/>
              </w:rPr>
              <w:fldChar w:fldCharType="end"/>
            </w:r>
            <w:r w:rsidR="004F53B6" w:rsidRPr="004F53B6">
              <w:rPr>
                <w:rStyle w:val="EnEvidence"/>
                <w:b w:val="0"/>
                <w:lang w:val="en-GB"/>
              </w:rPr>
              <w:t xml:space="preserve"> </w:t>
            </w:r>
            <w:r w:rsidR="0056679F" w:rsidRPr="004848AF">
              <w:rPr>
                <w:rStyle w:val="RvisionFusion"/>
              </w:rPr>
              <w:fldChar w:fldCharType="begin"/>
            </w:r>
            <w:r w:rsidR="0056679F" w:rsidRPr="004848AF">
              <w:rPr>
                <w:rStyle w:val="RvisionFusion"/>
                <w:lang w:val="en-US"/>
              </w:rPr>
              <w:instrText xml:space="preserve"> MERGEFIELD saB_R_PP_LastName \* MERGEFORMAT </w:instrText>
            </w:r>
            <w:r w:rsidR="0056679F" w:rsidRPr="004848AF">
              <w:rPr>
                <w:rStyle w:val="RvisionFusion"/>
              </w:rPr>
              <w:fldChar w:fldCharType="separate"/>
            </w:r>
            <w:r w:rsidR="0056679F">
              <w:rPr>
                <w:rStyle w:val="RvisionFusion"/>
                <w:noProof/>
                <w:lang w:val="en-US"/>
              </w:rPr>
              <w:t>«saB_R_PP_LastName»</w:t>
            </w:r>
            <w:r w:rsidR="0056679F" w:rsidRPr="004848AF">
              <w:rPr>
                <w:rStyle w:val="RvisionFusion"/>
              </w:rPr>
              <w:fldChar w:fldCharType="end"/>
            </w:r>
          </w:p>
          <w:p w:rsidR="00BC47D1" w:rsidRPr="00BC47D1" w:rsidRDefault="00BC47D1" w:rsidP="00BC47D1">
            <w:pPr>
              <w:rPr>
                <w:rStyle w:val="EnEvidence"/>
                <w:b w:val="0"/>
                <w:color w:val="008000"/>
                <w:lang w:val="en-GB"/>
              </w:rPr>
            </w:pPr>
            <w:r w:rsidRPr="00BC47D1">
              <w:rPr>
                <w:rStyle w:val="EnEvidence"/>
                <w:b w:val="0"/>
                <w:color w:val="008000"/>
              </w:rPr>
              <w:fldChar w:fldCharType="begin"/>
            </w:r>
            <w:r w:rsidRPr="00BC47D1">
              <w:rPr>
                <w:rStyle w:val="EnEvidence"/>
                <w:b w:val="0"/>
                <w:color w:val="008000"/>
                <w:lang w:val="en-GB"/>
              </w:rPr>
              <w:instrText xml:space="preserve"> MERGEFIELD  saB_A_Street  \* MERGEFORMAT </w:instrText>
            </w:r>
            <w:r w:rsidRPr="00BC47D1">
              <w:rPr>
                <w:rStyle w:val="EnEvidence"/>
                <w:b w:val="0"/>
                <w:color w:val="008000"/>
              </w:rPr>
              <w:fldChar w:fldCharType="separate"/>
            </w:r>
            <w:r w:rsidRPr="00BC47D1">
              <w:rPr>
                <w:rStyle w:val="EnEvidence"/>
                <w:b w:val="0"/>
                <w:noProof/>
                <w:color w:val="008000"/>
                <w:lang w:val="en-GB"/>
              </w:rPr>
              <w:t>«saB_A_Street»</w:t>
            </w:r>
            <w:r w:rsidRPr="00BC47D1">
              <w:rPr>
                <w:rStyle w:val="EnEvidence"/>
                <w:b w:val="0"/>
                <w:color w:val="008000"/>
              </w:rPr>
              <w:fldChar w:fldCharType="end"/>
            </w:r>
          </w:p>
          <w:p w:rsidR="00BC47D1" w:rsidRPr="00872B14" w:rsidRDefault="00BC47D1" w:rsidP="00BC47D1">
            <w:pPr>
              <w:rPr>
                <w:rStyle w:val="EnEvidence"/>
                <w:b w:val="0"/>
                <w:color w:val="008000"/>
                <w:lang w:val="en-US"/>
              </w:rPr>
            </w:pPr>
            <w:r w:rsidRPr="00BC47D1">
              <w:rPr>
                <w:rStyle w:val="EnEvidence"/>
                <w:b w:val="0"/>
                <w:color w:val="008000"/>
              </w:rPr>
              <w:fldChar w:fldCharType="begin"/>
            </w:r>
            <w:r w:rsidRPr="00BC47D1">
              <w:rPr>
                <w:rStyle w:val="EnEvidence"/>
                <w:b w:val="0"/>
                <w:color w:val="008000"/>
                <w:lang w:val="en-GB"/>
              </w:rPr>
              <w:instrText xml:space="preserve"> MERGEFIELD  saB_A_ZipCode  \* MERGEFORMAT </w:instrText>
            </w:r>
            <w:r w:rsidRPr="00BC47D1">
              <w:rPr>
                <w:rStyle w:val="EnEvidence"/>
                <w:b w:val="0"/>
                <w:color w:val="008000"/>
              </w:rPr>
              <w:fldChar w:fldCharType="separate"/>
            </w:r>
            <w:r w:rsidRPr="00BC47D1">
              <w:rPr>
                <w:rStyle w:val="EnEvidence"/>
                <w:b w:val="0"/>
                <w:noProof/>
                <w:color w:val="008000"/>
                <w:lang w:val="en-GB"/>
              </w:rPr>
              <w:t>«saB_A_ZipCode»</w:t>
            </w:r>
            <w:r w:rsidRPr="00BC47D1">
              <w:rPr>
                <w:rStyle w:val="EnEvidence"/>
                <w:b w:val="0"/>
                <w:color w:val="008000"/>
              </w:rPr>
              <w:fldChar w:fldCharType="end"/>
            </w:r>
            <w:r w:rsidRPr="00BC47D1">
              <w:rPr>
                <w:rStyle w:val="EnEvidence"/>
                <w:b w:val="0"/>
                <w:color w:val="008000"/>
                <w:lang w:val="en-GB"/>
              </w:rPr>
              <w:t xml:space="preserve"> </w:t>
            </w:r>
            <w:r w:rsidRPr="00BC47D1">
              <w:rPr>
                <w:rStyle w:val="EnEvidence"/>
                <w:b w:val="0"/>
                <w:color w:val="008000"/>
              </w:rPr>
              <w:fldChar w:fldCharType="begin"/>
            </w:r>
            <w:r w:rsidRPr="00BC47D1">
              <w:rPr>
                <w:rStyle w:val="EnEvidence"/>
                <w:b w:val="0"/>
                <w:color w:val="008000"/>
                <w:lang w:val="en-GB"/>
              </w:rPr>
              <w:instrText xml:space="preserve"> MERGEFIELD  saB_A_CityName  \* MERGEFORMAT </w:instrText>
            </w:r>
            <w:r w:rsidRPr="00BC47D1">
              <w:rPr>
                <w:rStyle w:val="EnEvidence"/>
                <w:b w:val="0"/>
                <w:color w:val="008000"/>
              </w:rPr>
              <w:fldChar w:fldCharType="separate"/>
            </w:r>
            <w:r w:rsidRPr="00BC47D1">
              <w:rPr>
                <w:rStyle w:val="EnEvidence"/>
                <w:b w:val="0"/>
                <w:noProof/>
                <w:color w:val="008000"/>
                <w:lang w:val="en-GB"/>
              </w:rPr>
              <w:t>«saB_A_CityName»</w:t>
            </w:r>
            <w:r w:rsidRPr="00BC47D1">
              <w:rPr>
                <w:rStyle w:val="EnEvidence"/>
                <w:b w:val="0"/>
                <w:color w:val="008000"/>
              </w:rPr>
              <w:fldChar w:fldCharType="end"/>
            </w:r>
          </w:p>
          <w:p w:rsidR="00BC47D1" w:rsidRPr="00872B14" w:rsidRDefault="00BC47D1" w:rsidP="00BC47D1">
            <w:pPr>
              <w:rPr>
                <w:rStyle w:val="EnEvidence"/>
                <w:b w:val="0"/>
                <w:color w:val="FF0000"/>
                <w:lang w:val="en-US"/>
              </w:rPr>
            </w:pPr>
          </w:p>
          <w:p w:rsidR="00BC47D1" w:rsidRPr="00BC47D1" w:rsidRDefault="00BC47D1" w:rsidP="00BC47D1">
            <w:pPr>
              <w:rPr>
                <w:rStyle w:val="RvisionFusion"/>
                <w:color w:val="FF0000"/>
              </w:rPr>
            </w:pPr>
            <w:proofErr w:type="spellStart"/>
            <w:r w:rsidRPr="00BC47D1">
              <w:rPr>
                <w:rStyle w:val="RvisionFusion"/>
                <w:color w:val="FF0000"/>
              </w:rPr>
              <w:t>p.a</w:t>
            </w:r>
            <w:proofErr w:type="spellEnd"/>
            <w:r w:rsidRPr="00BC47D1">
              <w:rPr>
                <w:rStyle w:val="RvisionFusion"/>
                <w:color w:val="FF0000"/>
              </w:rPr>
              <w:t>.</w:t>
            </w:r>
          </w:p>
          <w:p w:rsidR="00BC47D1" w:rsidRPr="00F76CE8" w:rsidRDefault="00BC47D1" w:rsidP="00BC47D1">
            <w:pPr>
              <w:rPr>
                <w:rStyle w:val="EnEvidence"/>
                <w:b w:val="0"/>
                <w:color w:val="FF0000"/>
              </w:rPr>
            </w:pPr>
            <w:r>
              <w:rPr>
                <w:rStyle w:val="EnEvidence"/>
                <w:b w:val="0"/>
                <w:color w:val="FF0000"/>
              </w:rPr>
              <w:t>Service</w:t>
            </w:r>
            <w:r w:rsidRPr="00F76CE8">
              <w:rPr>
                <w:rStyle w:val="EnEvidence"/>
                <w:b w:val="0"/>
                <w:color w:val="FF0000"/>
              </w:rPr>
              <w:t xml:space="preserve"> des curatelles et tutelles professionnelles</w:t>
            </w:r>
          </w:p>
          <w:p w:rsidR="00BC47D1" w:rsidRPr="00F76CE8" w:rsidRDefault="00BC47D1" w:rsidP="00BC47D1">
            <w:pPr>
              <w:rPr>
                <w:rStyle w:val="EnEvidence"/>
                <w:b w:val="0"/>
                <w:color w:val="FF0000"/>
              </w:rPr>
            </w:pPr>
            <w:r w:rsidRPr="00F76CE8">
              <w:rPr>
                <w:rStyle w:val="EnEvidence"/>
                <w:b w:val="0"/>
                <w:color w:val="FF0000"/>
              </w:rPr>
              <w:t>M</w:t>
            </w:r>
          </w:p>
          <w:p w:rsidR="00BC47D1" w:rsidRPr="00F76CE8" w:rsidRDefault="00BC47D1" w:rsidP="00BC47D1">
            <w:pPr>
              <w:rPr>
                <w:rStyle w:val="EnEvidence"/>
                <w:b w:val="0"/>
                <w:color w:val="FF0000"/>
              </w:rPr>
            </w:pPr>
            <w:r w:rsidRPr="00F76CE8">
              <w:rPr>
                <w:rStyle w:val="EnEvidence"/>
                <w:b w:val="0"/>
                <w:color w:val="FF0000"/>
              </w:rPr>
              <w:t xml:space="preserve">Chemin de </w:t>
            </w:r>
            <w:proofErr w:type="spellStart"/>
            <w:r w:rsidRPr="00F76CE8">
              <w:rPr>
                <w:rStyle w:val="EnEvidence"/>
                <w:b w:val="0"/>
                <w:color w:val="FF0000"/>
              </w:rPr>
              <w:t>Mornex</w:t>
            </w:r>
            <w:proofErr w:type="spellEnd"/>
            <w:r w:rsidRPr="00F76CE8">
              <w:rPr>
                <w:rStyle w:val="EnEvidence"/>
                <w:b w:val="0"/>
                <w:color w:val="FF0000"/>
              </w:rPr>
              <w:t xml:space="preserve"> 32</w:t>
            </w:r>
          </w:p>
          <w:p w:rsidR="00BC47D1" w:rsidRPr="00F76CE8" w:rsidRDefault="00BC47D1" w:rsidP="00BC47D1">
            <w:pPr>
              <w:rPr>
                <w:rStyle w:val="EnEvidence"/>
                <w:b w:val="0"/>
                <w:color w:val="FF0000"/>
              </w:rPr>
            </w:pPr>
            <w:r w:rsidRPr="00F76CE8">
              <w:rPr>
                <w:rStyle w:val="EnEvidence"/>
                <w:b w:val="0"/>
                <w:color w:val="FF0000"/>
              </w:rPr>
              <w:t>1014 Lausanne</w:t>
            </w:r>
          </w:p>
          <w:p w:rsidR="00BC47D1" w:rsidRPr="004F53B6" w:rsidRDefault="00BC47D1" w:rsidP="00BC47D1">
            <w:pPr>
              <w:rPr>
                <w:lang w:val="en-GB"/>
              </w:rPr>
            </w:pPr>
          </w:p>
        </w:tc>
      </w:tr>
      <w:tr w:rsidR="00CE430C" w:rsidRPr="00982D0D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4F53B6" w:rsidRDefault="00CE430C" w:rsidP="00CE430C">
            <w:pPr>
              <w:rPr>
                <w:sz w:val="15"/>
                <w:szCs w:val="15"/>
                <w:lang w:val="en-GB"/>
              </w:rPr>
            </w:pPr>
            <w:bookmarkStart w:id="4" w:name="a_ligne5"/>
            <w:bookmarkEnd w:id="4"/>
          </w:p>
        </w:tc>
        <w:tc>
          <w:tcPr>
            <w:tcW w:w="3584" w:type="dxa"/>
            <w:vMerge/>
            <w:shd w:val="clear" w:color="auto" w:fill="auto"/>
          </w:tcPr>
          <w:p w:rsidR="00CE430C" w:rsidRPr="004F53B6" w:rsidRDefault="00CE430C" w:rsidP="00CE430C">
            <w:pPr>
              <w:rPr>
                <w:lang w:val="en-GB"/>
              </w:rPr>
            </w:pPr>
          </w:p>
        </w:tc>
      </w:tr>
      <w:tr w:rsidR="00CE430C" w:rsidRPr="00982D0D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4F53B6" w:rsidRDefault="00CE430C" w:rsidP="00CE430C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CE430C" w:rsidRPr="004F53B6" w:rsidRDefault="00CE430C" w:rsidP="00CE430C">
            <w:pPr>
              <w:rPr>
                <w:lang w:val="en-GB"/>
              </w:rPr>
            </w:pPr>
          </w:p>
        </w:tc>
      </w:tr>
      <w:tr w:rsidR="00CE430C" w:rsidRPr="007F4C27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4F53B6" w:rsidRDefault="00CE430C" w:rsidP="00CE430C">
            <w:pPr>
              <w:rPr>
                <w:sz w:val="15"/>
                <w:szCs w:val="15"/>
                <w:lang w:val="en-GB"/>
              </w:rPr>
            </w:pPr>
            <w:bookmarkStart w:id="5" w:name="a_ligne6"/>
            <w:bookmarkEnd w:id="5"/>
          </w:p>
        </w:tc>
        <w:tc>
          <w:tcPr>
            <w:tcW w:w="3584" w:type="dxa"/>
            <w:vMerge/>
            <w:shd w:val="clear" w:color="auto" w:fill="auto"/>
          </w:tcPr>
          <w:p w:rsidR="00CE430C" w:rsidRPr="004F53B6" w:rsidRDefault="00CE430C" w:rsidP="00CE430C">
            <w:pPr>
              <w:rPr>
                <w:lang w:val="en-GB"/>
              </w:rPr>
            </w:pPr>
          </w:p>
        </w:tc>
      </w:tr>
      <w:tr w:rsidR="00CE430C" w:rsidRPr="007F4C27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4F53B6" w:rsidRDefault="00CE430C" w:rsidP="00CE430C">
            <w:pPr>
              <w:rPr>
                <w:sz w:val="15"/>
                <w:szCs w:val="15"/>
                <w:lang w:val="en-GB"/>
              </w:rPr>
            </w:pPr>
            <w:bookmarkStart w:id="6" w:name="a_ligne7"/>
            <w:bookmarkEnd w:id="6"/>
          </w:p>
        </w:tc>
        <w:tc>
          <w:tcPr>
            <w:tcW w:w="3584" w:type="dxa"/>
            <w:vMerge/>
            <w:shd w:val="clear" w:color="auto" w:fill="auto"/>
          </w:tcPr>
          <w:p w:rsidR="00CE430C" w:rsidRPr="004F53B6" w:rsidRDefault="00CE430C" w:rsidP="00CE430C">
            <w:pPr>
              <w:rPr>
                <w:lang w:val="en-GB"/>
              </w:rPr>
            </w:pPr>
          </w:p>
        </w:tc>
      </w:tr>
      <w:tr w:rsidR="00CE430C" w:rsidRPr="007F4C27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4F53B6" w:rsidRDefault="00CE430C" w:rsidP="00CE430C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CE430C" w:rsidRPr="004F53B6" w:rsidRDefault="00CE430C" w:rsidP="00CE430C">
            <w:pPr>
              <w:rPr>
                <w:lang w:val="en-GB"/>
              </w:rPr>
            </w:pPr>
          </w:p>
        </w:tc>
      </w:tr>
      <w:tr w:rsidR="00CE430C" w:rsidRPr="00141060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D508A2" w:rsidRDefault="00CE430C" w:rsidP="00E77D5E">
            <w:pPr>
              <w:rPr>
                <w:sz w:val="15"/>
                <w:szCs w:val="15"/>
                <w:lang w:val="it-CH"/>
              </w:rPr>
            </w:pPr>
            <w:r w:rsidRPr="00D508A2">
              <w:rPr>
                <w:sz w:val="15"/>
                <w:szCs w:val="15"/>
                <w:lang w:val="it-CH"/>
              </w:rPr>
              <w:t xml:space="preserve">Dossier </w:t>
            </w:r>
            <w:r w:rsidR="00E77D5E">
              <w:rPr>
                <w:sz w:val="15"/>
                <w:szCs w:val="15"/>
                <w:lang w:val="it-CH"/>
              </w:rPr>
              <w:t>UA</w:t>
            </w:r>
            <w:r w:rsidRPr="00D508A2">
              <w:rPr>
                <w:sz w:val="15"/>
                <w:szCs w:val="15"/>
                <w:lang w:val="it-CH"/>
              </w:rPr>
              <w:t xml:space="preserve"> </w:t>
            </w:r>
            <w:r w:rsidRPr="00327692">
              <w:rPr>
                <w:color w:val="008000"/>
                <w:sz w:val="15"/>
                <w:szCs w:val="15"/>
              </w:rPr>
              <w:fldChar w:fldCharType="begin"/>
            </w:r>
            <w:r w:rsidRPr="00D508A2">
              <w:rPr>
                <w:color w:val="008000"/>
                <w:sz w:val="15"/>
                <w:szCs w:val="15"/>
                <w:lang w:val="it-CH"/>
              </w:rPr>
              <w:instrText xml:space="preserve"> MERGEFIELD  naSocialGroup_I  \* MERGEFORMAT </w:instrText>
            </w:r>
            <w:r w:rsidRPr="00327692">
              <w:rPr>
                <w:color w:val="008000"/>
                <w:sz w:val="15"/>
                <w:szCs w:val="15"/>
              </w:rPr>
              <w:fldChar w:fldCharType="separate"/>
            </w:r>
            <w:r w:rsidRPr="00D508A2">
              <w:rPr>
                <w:noProof/>
                <w:color w:val="008000"/>
                <w:sz w:val="15"/>
                <w:szCs w:val="15"/>
                <w:lang w:val="it-CH"/>
              </w:rPr>
              <w:t>«naSocialGroup_I»</w:t>
            </w:r>
            <w:r w:rsidRPr="00327692">
              <w:rPr>
                <w:color w:val="008000"/>
                <w:sz w:val="15"/>
                <w:szCs w:val="15"/>
              </w:rPr>
              <w:fldChar w:fldCharType="end"/>
            </w:r>
            <w:r w:rsidRPr="00D508A2">
              <w:rPr>
                <w:color w:val="008000"/>
                <w:sz w:val="15"/>
                <w:szCs w:val="15"/>
                <w:lang w:val="it-CH"/>
              </w:rPr>
              <w:t xml:space="preserve"> - RA </w:t>
            </w:r>
            <w:r w:rsidRPr="00CE430C">
              <w:rPr>
                <w:rStyle w:val="Rduit"/>
              </w:rPr>
              <w:fldChar w:fldCharType="begin"/>
            </w:r>
            <w:r w:rsidRPr="00D508A2">
              <w:rPr>
                <w:rStyle w:val="Rduit"/>
                <w:lang w:val="it-CH"/>
              </w:rPr>
              <w:instrText xml:space="preserve"> MERGEFIELD  naB_R_Requester_I  \* MERGEFORMAT </w:instrText>
            </w:r>
            <w:r w:rsidRPr="00CE430C">
              <w:rPr>
                <w:rStyle w:val="Rduit"/>
              </w:rPr>
              <w:fldChar w:fldCharType="separate"/>
            </w:r>
            <w:r w:rsidRPr="00D508A2">
              <w:rPr>
                <w:rStyle w:val="Rduit"/>
                <w:lang w:val="it-CH"/>
              </w:rPr>
              <w:t>«naB_R_Requester_I»</w:t>
            </w:r>
            <w:r w:rsidRPr="00CE430C">
              <w:rPr>
                <w:rStyle w:val="Rduit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:rsidR="00CE430C" w:rsidRPr="00D508A2" w:rsidRDefault="00CE430C" w:rsidP="00CE430C">
            <w:pPr>
              <w:rPr>
                <w:lang w:val="it-CH"/>
              </w:rPr>
            </w:pPr>
          </w:p>
        </w:tc>
      </w:tr>
      <w:tr w:rsidR="00CE430C" w:rsidRPr="00DD4A35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D508A2" w:rsidRDefault="00CE430C" w:rsidP="00CE430C">
            <w:pPr>
              <w:rPr>
                <w:sz w:val="15"/>
                <w:szCs w:val="15"/>
                <w:lang w:val="fr-CH"/>
              </w:rPr>
            </w:pPr>
            <w:r w:rsidRPr="00D508A2">
              <w:rPr>
                <w:sz w:val="15"/>
                <w:szCs w:val="15"/>
                <w:lang w:val="fr-CH"/>
              </w:rPr>
              <w:t xml:space="preserve">Suivi par </w:t>
            </w:r>
            <w:r>
              <w:rPr>
                <w:color w:val="008000"/>
                <w:sz w:val="15"/>
                <w:szCs w:val="15"/>
              </w:rPr>
              <w:t>Administration des frais médicaux</w:t>
            </w:r>
          </w:p>
        </w:tc>
        <w:tc>
          <w:tcPr>
            <w:tcW w:w="3584" w:type="dxa"/>
            <w:vMerge/>
            <w:shd w:val="clear" w:color="auto" w:fill="auto"/>
          </w:tcPr>
          <w:p w:rsidR="00CE430C" w:rsidRPr="00D508A2" w:rsidRDefault="00CE430C" w:rsidP="00CE430C">
            <w:pPr>
              <w:rPr>
                <w:lang w:val="fr-CH"/>
              </w:rPr>
            </w:pPr>
          </w:p>
        </w:tc>
      </w:tr>
      <w:tr w:rsidR="00CE430C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95012E" w:rsidRDefault="00E77D5E" w:rsidP="00CE430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Coord</w:t>
            </w:r>
            <w:r w:rsidR="00CE430C">
              <w:rPr>
                <w:sz w:val="15"/>
                <w:szCs w:val="15"/>
              </w:rPr>
              <w:t>. 021 557 06 60</w:t>
            </w:r>
            <w:r>
              <w:rPr>
                <w:sz w:val="15"/>
                <w:szCs w:val="15"/>
              </w:rPr>
              <w:t xml:space="preserve"> ou </w:t>
            </w:r>
            <w:hyperlink r:id="rId8" w:history="1">
              <w:r w:rsidRPr="00D05439">
                <w:rPr>
                  <w:rStyle w:val="Lienhypertexte"/>
                  <w:sz w:val="15"/>
                  <w:szCs w:val="15"/>
                </w:rPr>
                <w:t>afm@evam.ch</w:t>
              </w:r>
            </w:hyperlink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3584" w:type="dxa"/>
            <w:vMerge/>
            <w:shd w:val="clear" w:color="auto" w:fill="auto"/>
          </w:tcPr>
          <w:p w:rsidR="00CE430C" w:rsidRDefault="00CE430C" w:rsidP="00CE430C"/>
        </w:tc>
      </w:tr>
      <w:tr w:rsidR="00CE430C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95012E" w:rsidRDefault="00E77D5E" w:rsidP="00DD072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N/Réf. </w:t>
            </w:r>
          </w:p>
        </w:tc>
        <w:tc>
          <w:tcPr>
            <w:tcW w:w="3584" w:type="dxa"/>
            <w:vMerge/>
            <w:shd w:val="clear" w:color="auto" w:fill="auto"/>
          </w:tcPr>
          <w:p w:rsidR="00CE430C" w:rsidRDefault="00CE430C" w:rsidP="00CE430C"/>
        </w:tc>
      </w:tr>
      <w:tr w:rsidR="00CE430C" w:rsidTr="00CE430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CE430C" w:rsidRPr="0095012E" w:rsidRDefault="00872B14" w:rsidP="00E77D5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V/R</w:t>
            </w:r>
            <w:r w:rsidR="00CE430C" w:rsidRPr="0095012E">
              <w:rPr>
                <w:sz w:val="15"/>
                <w:szCs w:val="15"/>
              </w:rPr>
              <w:t>éf.</w:t>
            </w:r>
            <w:r>
              <w:rPr>
                <w:sz w:val="15"/>
                <w:szCs w:val="15"/>
              </w:rPr>
              <w:t xml:space="preserve"> SE</w:t>
            </w:r>
            <w:r w:rsidR="00CE430C">
              <w:rPr>
                <w:sz w:val="15"/>
                <w:szCs w:val="15"/>
              </w:rPr>
              <w:t xml:space="preserve">M </w:t>
            </w:r>
            <w:r w:rsidR="00CE430C" w:rsidRPr="00327692">
              <w:rPr>
                <w:color w:val="008000"/>
                <w:sz w:val="15"/>
                <w:szCs w:val="15"/>
              </w:rPr>
              <w:fldChar w:fldCharType="begin"/>
            </w:r>
            <w:r w:rsidR="00CE430C" w:rsidRPr="00327692">
              <w:rPr>
                <w:color w:val="008000"/>
                <w:sz w:val="15"/>
                <w:szCs w:val="15"/>
              </w:rPr>
              <w:instrText xml:space="preserve"> MERGEFIELD  saB_OC_OdrN  \* MERGEFORMAT </w:instrText>
            </w:r>
            <w:r w:rsidR="00CE430C" w:rsidRPr="00327692">
              <w:rPr>
                <w:color w:val="008000"/>
                <w:sz w:val="15"/>
                <w:szCs w:val="15"/>
              </w:rPr>
              <w:fldChar w:fldCharType="separate"/>
            </w:r>
            <w:r w:rsidR="00CE430C">
              <w:rPr>
                <w:noProof/>
                <w:color w:val="008000"/>
                <w:sz w:val="15"/>
                <w:szCs w:val="15"/>
              </w:rPr>
              <w:t>«saB_OC_OdrN»</w:t>
            </w:r>
            <w:r w:rsidR="00CE430C" w:rsidRPr="00327692">
              <w:rPr>
                <w:color w:val="008000"/>
                <w:sz w:val="15"/>
                <w:szCs w:val="15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:rsidR="00CE430C" w:rsidRDefault="00CE430C" w:rsidP="00CE430C"/>
        </w:tc>
      </w:tr>
    </w:tbl>
    <w:p w:rsidR="00CE430C" w:rsidRPr="00574A8A" w:rsidRDefault="00CE430C" w:rsidP="009C7FF1">
      <w:pPr>
        <w:spacing w:before="800" w:after="240"/>
      </w:pPr>
      <w:bookmarkStart w:id="7" w:name="a_localité"/>
      <w:bookmarkEnd w:id="7"/>
      <w:r w:rsidRPr="00574A8A">
        <w:t xml:space="preserve">, le </w:t>
      </w:r>
      <w:r w:rsidRPr="00DD4A35">
        <w:rPr>
          <w:rStyle w:val="RvisionRdaction"/>
        </w:rPr>
        <w:fldChar w:fldCharType="begin">
          <w:ffData>
            <w:name w:val=""/>
            <w:enabled/>
            <w:calcOnExit w:val="0"/>
            <w:textInput>
              <w:default w:val="'date'"/>
            </w:textInput>
          </w:ffData>
        </w:fldChar>
      </w:r>
      <w:r w:rsidRPr="00DD4A35">
        <w:rPr>
          <w:rStyle w:val="RvisionRdaction"/>
        </w:rPr>
        <w:instrText xml:space="preserve"> FORMTEXT </w:instrText>
      </w:r>
      <w:r w:rsidRPr="00DD4A35">
        <w:rPr>
          <w:rStyle w:val="RvisionRdaction"/>
        </w:rPr>
      </w:r>
      <w:r w:rsidRPr="00DD4A35">
        <w:rPr>
          <w:rStyle w:val="RvisionRdaction"/>
        </w:rPr>
        <w:fldChar w:fldCharType="separate"/>
      </w:r>
      <w:r>
        <w:rPr>
          <w:rStyle w:val="RvisionRdaction"/>
          <w:noProof/>
        </w:rPr>
        <w:t>'date'</w:t>
      </w:r>
      <w:r w:rsidRPr="00DD4A35">
        <w:rPr>
          <w:rStyle w:val="RvisionRdaction"/>
        </w:rPr>
        <w:fldChar w:fldCharType="end"/>
      </w:r>
    </w:p>
    <w:p w:rsidR="00CE430C" w:rsidRPr="00746CDF" w:rsidRDefault="00CE430C" w:rsidP="00415E0A">
      <w:pPr>
        <w:spacing w:after="600"/>
        <w:rPr>
          <w:rStyle w:val="EnEvidence"/>
        </w:rPr>
      </w:pPr>
      <w:r w:rsidRPr="00432BB1">
        <w:rPr>
          <w:rStyle w:val="RvisionRdaction"/>
          <w:b/>
          <w:color w:val="auto"/>
        </w:rPr>
        <w:t xml:space="preserve">Transfert </w:t>
      </w:r>
      <w:r w:rsidR="00E77D5E">
        <w:rPr>
          <w:rStyle w:val="RvisionRdaction"/>
          <w:b/>
          <w:color w:val="auto"/>
        </w:rPr>
        <w:t>de la gestion de la police d’assurance</w:t>
      </w:r>
    </w:p>
    <w:p w:rsidR="004F53B6" w:rsidRPr="004F53B6" w:rsidRDefault="004F53B6" w:rsidP="00DA2F28">
      <w:pPr>
        <w:spacing w:after="240"/>
        <w:rPr>
          <w:rStyle w:val="EnEvidence"/>
          <w:b w:val="0"/>
          <w:color w:val="FF0000"/>
        </w:rPr>
      </w:pPr>
      <w:r w:rsidRPr="004F53B6">
        <w:rPr>
          <w:rStyle w:val="EnEvidence"/>
          <w:b w:val="0"/>
          <w:color w:val="FF0000"/>
        </w:rPr>
        <w:fldChar w:fldCharType="begin"/>
      </w:r>
      <w:r w:rsidRPr="004F53B6">
        <w:rPr>
          <w:rStyle w:val="EnEvidence"/>
          <w:b w:val="0"/>
          <w:color w:val="FF0000"/>
        </w:rPr>
        <w:instrText xml:space="preserve"> if </w:instrText>
      </w:r>
      <w:r w:rsidRPr="004F53B6">
        <w:rPr>
          <w:rStyle w:val="EnEvidence"/>
          <w:b w:val="0"/>
          <w:color w:val="FF0000"/>
        </w:rPr>
        <w:fldChar w:fldCharType="begin"/>
      </w:r>
      <w:r w:rsidRPr="004F53B6">
        <w:rPr>
          <w:rStyle w:val="EnEvidence"/>
          <w:b w:val="0"/>
          <w:color w:val="FF0000"/>
        </w:rPr>
        <w:instrText xml:space="preserve"> MERGEFIELD sab_r_pp_t_sex_i_code \* MERGEFORMAT </w:instrText>
      </w:r>
      <w:r w:rsidRPr="004F53B6">
        <w:rPr>
          <w:rStyle w:val="EnEvidence"/>
          <w:b w:val="0"/>
          <w:color w:val="FF0000"/>
        </w:rPr>
        <w:fldChar w:fldCharType="separate"/>
      </w:r>
      <w:r w:rsidRPr="004F53B6">
        <w:rPr>
          <w:rStyle w:val="EnEvidence"/>
          <w:b w:val="0"/>
          <w:color w:val="FF0000"/>
        </w:rPr>
        <w:instrText>«sab_r_pp_t_sex_i_code»</w:instrText>
      </w:r>
      <w:r w:rsidRPr="004F53B6">
        <w:rPr>
          <w:rStyle w:val="EnEvidence"/>
          <w:b w:val="0"/>
          <w:color w:val="FF0000"/>
        </w:rPr>
        <w:fldChar w:fldCharType="end"/>
      </w:r>
      <w:r w:rsidRPr="004F53B6">
        <w:rPr>
          <w:rStyle w:val="EnEvidence"/>
          <w:b w:val="0"/>
          <w:color w:val="FF0000"/>
        </w:rPr>
        <w:instrText xml:space="preserve">="Masculin" "Monsieur" "Madame" </w:instrText>
      </w:r>
      <w:r w:rsidRPr="004F53B6">
        <w:rPr>
          <w:rStyle w:val="EnEvidence"/>
          <w:b w:val="0"/>
          <w:color w:val="FF0000"/>
        </w:rPr>
        <w:fldChar w:fldCharType="separate"/>
      </w:r>
      <w:r w:rsidRPr="004F53B6">
        <w:rPr>
          <w:rStyle w:val="EnEvidence"/>
          <w:b w:val="0"/>
          <w:color w:val="FF0000"/>
        </w:rPr>
        <w:t>Madame</w:t>
      </w:r>
      <w:r w:rsidRPr="004F53B6">
        <w:rPr>
          <w:rStyle w:val="EnEvidence"/>
          <w:b w:val="0"/>
          <w:color w:val="FF0000"/>
        </w:rPr>
        <w:fldChar w:fldCharType="end"/>
      </w:r>
      <w:r>
        <w:rPr>
          <w:rStyle w:val="EnEvidence"/>
          <w:b w:val="0"/>
          <w:color w:val="FF0000"/>
        </w:rPr>
        <w:t>,</w:t>
      </w:r>
    </w:p>
    <w:p w:rsidR="005779F3" w:rsidRDefault="00CE430C" w:rsidP="00746CDF">
      <w:pPr>
        <w:spacing w:after="120"/>
        <w:jc w:val="both"/>
        <w:rPr>
          <w:rStyle w:val="RvisionVrification"/>
          <w:color w:val="auto"/>
        </w:rPr>
      </w:pPr>
      <w:r w:rsidRPr="00CE430C">
        <w:rPr>
          <w:rStyle w:val="RvisionVrification"/>
          <w:color w:val="auto"/>
        </w:rPr>
        <w:t xml:space="preserve">Nous avons </w:t>
      </w:r>
      <w:r>
        <w:rPr>
          <w:rStyle w:val="RvisionVrification"/>
          <w:color w:val="auto"/>
        </w:rPr>
        <w:t>l’avantage de vous informer que nous établiss</w:t>
      </w:r>
      <w:r w:rsidR="004F53B6">
        <w:rPr>
          <w:rStyle w:val="RvisionVrification"/>
          <w:color w:val="auto"/>
        </w:rPr>
        <w:t xml:space="preserve">ement a procédé </w:t>
      </w:r>
      <w:r w:rsidR="00DD0729">
        <w:rPr>
          <w:rStyle w:val="RvisionVrification"/>
          <w:color w:val="auto"/>
        </w:rPr>
        <w:t xml:space="preserve">au transfert </w:t>
      </w:r>
      <w:r w:rsidR="00DD0729" w:rsidRPr="00DD0729">
        <w:rPr>
          <w:rStyle w:val="RvisionVrification"/>
          <w:b/>
          <w:color w:val="auto"/>
        </w:rPr>
        <w:t xml:space="preserve">dès le </w:t>
      </w:r>
      <w:r w:rsidR="00DD0729" w:rsidRPr="00E77D5E">
        <w:rPr>
          <w:rStyle w:val="RvisionRdaction"/>
          <w:b/>
          <w:color w:val="auto"/>
        </w:rPr>
        <w:t>1</w:t>
      </w:r>
      <w:r w:rsidR="00DD0729" w:rsidRPr="00E77D5E">
        <w:rPr>
          <w:rStyle w:val="RvisionRdaction"/>
          <w:b/>
          <w:color w:val="auto"/>
          <w:vertAlign w:val="superscript"/>
        </w:rPr>
        <w:t>er</w:t>
      </w:r>
      <w:r w:rsidR="005779F3" w:rsidRPr="00E77D5E">
        <w:rPr>
          <w:rStyle w:val="RvisionRdaction"/>
          <w:b/>
          <w:color w:val="auto"/>
        </w:rPr>
        <w:t> </w:t>
      </w:r>
      <w:r w:rsidR="00872B14" w:rsidRPr="00E77D5E">
        <w:rPr>
          <w:rStyle w:val="RvisionRdaction"/>
          <w:b/>
          <w:color w:val="auto"/>
        </w:rPr>
        <w:t>janvier</w:t>
      </w:r>
      <w:r w:rsidR="00872B14">
        <w:rPr>
          <w:rStyle w:val="RvisionRdaction"/>
          <w:b/>
        </w:rPr>
        <w:t xml:space="preserve"> </w:t>
      </w:r>
      <w:r w:rsidR="00E77D5E">
        <w:rPr>
          <w:rStyle w:val="RvisionRdaction"/>
          <w:b/>
        </w:rPr>
        <w:t>Année</w:t>
      </w:r>
      <w:r w:rsidR="004F53B6">
        <w:rPr>
          <w:rStyle w:val="RvisionVrification"/>
          <w:color w:val="auto"/>
        </w:rPr>
        <w:t xml:space="preserve"> de </w:t>
      </w:r>
      <w:r w:rsidR="00982D0D">
        <w:rPr>
          <w:rStyle w:val="RvisionVrification"/>
          <w:color w:val="auto"/>
        </w:rPr>
        <w:t>votre</w:t>
      </w:r>
      <w:r>
        <w:rPr>
          <w:rStyle w:val="RvisionVrification"/>
          <w:color w:val="auto"/>
        </w:rPr>
        <w:t xml:space="preserve"> </w:t>
      </w:r>
      <w:r w:rsidR="005779F3">
        <w:rPr>
          <w:rStyle w:val="RvisionVrification"/>
          <w:color w:val="auto"/>
        </w:rPr>
        <w:t>police</w:t>
      </w:r>
      <w:r>
        <w:rPr>
          <w:rStyle w:val="RvisionVrification"/>
          <w:color w:val="auto"/>
        </w:rPr>
        <w:t xml:space="preserve"> d’assurance-maladie</w:t>
      </w:r>
      <w:r w:rsidR="005779F3">
        <w:rPr>
          <w:rStyle w:val="RvisionVrification"/>
          <w:color w:val="auto"/>
        </w:rPr>
        <w:t>, gérée actuellement par notre courtier</w:t>
      </w:r>
      <w:r>
        <w:rPr>
          <w:rStyle w:val="RvisionVrification"/>
          <w:color w:val="auto"/>
        </w:rPr>
        <w:t xml:space="preserve"> </w:t>
      </w:r>
      <w:proofErr w:type="spellStart"/>
      <w:r w:rsidR="00D508A2">
        <w:rPr>
          <w:rStyle w:val="RvisionVrification"/>
          <w:color w:val="auto"/>
        </w:rPr>
        <w:t>Swiss</w:t>
      </w:r>
      <w:proofErr w:type="spellEnd"/>
      <w:r w:rsidR="00D508A2">
        <w:rPr>
          <w:rStyle w:val="RvisionVrification"/>
          <w:color w:val="auto"/>
        </w:rPr>
        <w:t xml:space="preserve"> Risk &amp; Care</w:t>
      </w:r>
      <w:r w:rsidR="005779F3">
        <w:rPr>
          <w:rStyle w:val="RvisionVrification"/>
          <w:color w:val="auto"/>
        </w:rPr>
        <w:t>.</w:t>
      </w:r>
    </w:p>
    <w:p w:rsidR="005779F3" w:rsidRDefault="005779F3" w:rsidP="00746CDF">
      <w:pPr>
        <w:spacing w:after="120"/>
        <w:jc w:val="both"/>
        <w:rPr>
          <w:rStyle w:val="RvisionVrification"/>
          <w:color w:val="auto"/>
        </w:rPr>
      </w:pPr>
      <w:r>
        <w:rPr>
          <w:rStyle w:val="RvisionVrification"/>
          <w:color w:val="auto"/>
        </w:rPr>
        <w:t xml:space="preserve">En accord avec la Direction générale de la cohésion sociale (DGCS), la police est mutée </w:t>
      </w:r>
      <w:r w:rsidR="00E77D5E">
        <w:rPr>
          <w:rStyle w:val="RvisionVrification"/>
          <w:color w:val="auto"/>
        </w:rPr>
        <w:br/>
      </w:r>
      <w:r>
        <w:rPr>
          <w:rStyle w:val="RvisionVrification"/>
          <w:color w:val="auto"/>
        </w:rPr>
        <w:t>au 1</w:t>
      </w:r>
      <w:r w:rsidRPr="005779F3">
        <w:rPr>
          <w:rStyle w:val="RvisionVrification"/>
          <w:color w:val="auto"/>
          <w:vertAlign w:val="superscript"/>
        </w:rPr>
        <w:t>er</w:t>
      </w:r>
      <w:r>
        <w:rPr>
          <w:rStyle w:val="RvisionVrification"/>
          <w:color w:val="auto"/>
        </w:rPr>
        <w:t xml:space="preserve"> janvier de chaque année pour toute personne placée en institution.</w:t>
      </w:r>
    </w:p>
    <w:p w:rsidR="00CE430C" w:rsidRPr="005779F3" w:rsidRDefault="005779F3" w:rsidP="00746CDF">
      <w:pPr>
        <w:spacing w:after="120"/>
        <w:jc w:val="both"/>
        <w:rPr>
          <w:rStyle w:val="RvisionRdaction"/>
          <w:color w:val="auto"/>
        </w:rPr>
      </w:pPr>
      <w:r>
        <w:rPr>
          <w:rStyle w:val="RvisionVrification"/>
          <w:color w:val="auto"/>
        </w:rPr>
        <w:t xml:space="preserve">Dès lors, vous recevrez prochainement un courrier de la part de notre courtier </w:t>
      </w:r>
      <w:proofErr w:type="spellStart"/>
      <w:r>
        <w:rPr>
          <w:rStyle w:val="RvisionVrification"/>
          <w:color w:val="auto"/>
        </w:rPr>
        <w:t>Swiss</w:t>
      </w:r>
      <w:proofErr w:type="spellEnd"/>
      <w:r>
        <w:rPr>
          <w:rStyle w:val="RvisionVrification"/>
          <w:color w:val="auto"/>
        </w:rPr>
        <w:t xml:space="preserve"> Risk &amp; Care vous signifiant la mutation de </w:t>
      </w:r>
      <w:r w:rsidR="00982D0D">
        <w:rPr>
          <w:rStyle w:val="RvisionVrification"/>
          <w:color w:val="auto"/>
        </w:rPr>
        <w:t>votre</w:t>
      </w:r>
      <w:r>
        <w:rPr>
          <w:rStyle w:val="RvisionVrification"/>
          <w:color w:val="auto"/>
        </w:rPr>
        <w:t xml:space="preserve"> police </w:t>
      </w:r>
      <w:r w:rsidR="008B0AF3" w:rsidRPr="0014756B">
        <w:rPr>
          <w:rStyle w:val="RvisionVrification"/>
          <w:color w:val="auto"/>
        </w:rPr>
        <w:t>auprès</w:t>
      </w:r>
      <w:r w:rsidR="008B0AF3" w:rsidRPr="0014756B">
        <w:rPr>
          <w:rStyle w:val="RvisionVrification"/>
          <w:color w:val="FF0000"/>
        </w:rPr>
        <w:t xml:space="preserve"> de l’assureur </w:t>
      </w:r>
      <w:r w:rsidR="0014756B">
        <w:rPr>
          <w:rStyle w:val="EnEvidence"/>
        </w:rPr>
        <w:fldChar w:fldCharType="begin">
          <w:ffData>
            <w:name w:val=""/>
            <w:enabled/>
            <w:calcOnExit w:val="0"/>
            <w:textInput>
              <w:default w:val="'EnumérerNomAssurance'"/>
            </w:textInput>
          </w:ffData>
        </w:fldChar>
      </w:r>
      <w:r w:rsidR="0014756B">
        <w:rPr>
          <w:rStyle w:val="EnEvidence"/>
        </w:rPr>
        <w:instrText xml:space="preserve"> FORMTEXT </w:instrText>
      </w:r>
      <w:r w:rsidR="0014756B">
        <w:rPr>
          <w:rStyle w:val="EnEvidence"/>
        </w:rPr>
      </w:r>
      <w:r w:rsidR="0014756B">
        <w:rPr>
          <w:rStyle w:val="EnEvidence"/>
        </w:rPr>
        <w:fldChar w:fldCharType="separate"/>
      </w:r>
      <w:r w:rsidR="0014756B">
        <w:rPr>
          <w:rStyle w:val="EnEvidence"/>
          <w:noProof/>
        </w:rPr>
        <w:t>'EnumérerNomAssurance'</w:t>
      </w:r>
      <w:r w:rsidR="0014756B">
        <w:rPr>
          <w:rStyle w:val="EnEvidence"/>
        </w:rPr>
        <w:fldChar w:fldCharType="end"/>
      </w:r>
      <w:r w:rsidR="008B0AF3" w:rsidRPr="005779F3">
        <w:rPr>
          <w:rStyle w:val="RvisionRdaction"/>
          <w:color w:val="auto"/>
        </w:rPr>
        <w:t>.</w:t>
      </w:r>
      <w:r w:rsidRPr="005779F3">
        <w:rPr>
          <w:rStyle w:val="RvisionRdaction"/>
          <w:color w:val="auto"/>
        </w:rPr>
        <w:t xml:space="preserve"> </w:t>
      </w:r>
      <w:r w:rsidRPr="00311D98">
        <w:rPr>
          <w:rStyle w:val="RvisionRdaction"/>
        </w:rPr>
        <w:t xml:space="preserve">L’assureur sera </w:t>
      </w:r>
      <w:r>
        <w:rPr>
          <w:rStyle w:val="RvisionRdaction"/>
          <w:color w:val="auto"/>
        </w:rPr>
        <w:t xml:space="preserve">également </w:t>
      </w:r>
      <w:r w:rsidRPr="00311D98">
        <w:rPr>
          <w:rStyle w:val="RvisionRdaction"/>
        </w:rPr>
        <w:t>informé</w:t>
      </w:r>
      <w:r>
        <w:rPr>
          <w:rStyle w:val="RvisionRdaction"/>
          <w:color w:val="auto"/>
        </w:rPr>
        <w:t xml:space="preserve"> afin de vous adresser les factures de primes, franchises et participations.</w:t>
      </w:r>
    </w:p>
    <w:p w:rsidR="002052F9" w:rsidRDefault="002052F9" w:rsidP="00746CDF">
      <w:pPr>
        <w:spacing w:after="120"/>
        <w:jc w:val="both"/>
        <w:rPr>
          <w:rStyle w:val="RvisionRdaction"/>
          <w:b/>
          <w:color w:val="auto"/>
        </w:rPr>
      </w:pPr>
      <w:r>
        <w:rPr>
          <w:rStyle w:val="RvisionRdaction"/>
          <w:b/>
          <w:color w:val="auto"/>
        </w:rPr>
        <w:t>Nous attirons votre attention sur les points suivants :</w:t>
      </w:r>
    </w:p>
    <w:p w:rsidR="002052F9" w:rsidRPr="00A85988" w:rsidRDefault="002052F9" w:rsidP="00746CDF">
      <w:pPr>
        <w:pStyle w:val="Paragraphedeliste"/>
        <w:numPr>
          <w:ilvl w:val="0"/>
          <w:numId w:val="24"/>
        </w:numPr>
        <w:spacing w:after="120"/>
        <w:ind w:left="714" w:hanging="357"/>
        <w:jc w:val="both"/>
        <w:rPr>
          <w:b/>
          <w:color w:val="FF0000"/>
        </w:rPr>
      </w:pPr>
      <w:r w:rsidRPr="00A85988">
        <w:rPr>
          <w:color w:val="FF0000"/>
        </w:rPr>
        <w:t xml:space="preserve">Notre établissement a demandé une modification de </w:t>
      </w:r>
      <w:r w:rsidR="004F53B6" w:rsidRPr="00A85988">
        <w:rPr>
          <w:color w:val="FF0000"/>
        </w:rPr>
        <w:t>votre</w:t>
      </w:r>
      <w:r w:rsidRPr="00A85988">
        <w:rPr>
          <w:color w:val="FF0000"/>
        </w:rPr>
        <w:t xml:space="preserve"> franchise pour l’année </w:t>
      </w:r>
      <w:r w:rsidR="00E77D5E">
        <w:rPr>
          <w:rStyle w:val="RvisionRdaction"/>
        </w:rPr>
        <w:t>Année</w:t>
      </w:r>
      <w:r w:rsidR="00432BB1" w:rsidRPr="00A85988">
        <w:rPr>
          <w:rStyle w:val="RvisionRdaction"/>
        </w:rPr>
        <w:t xml:space="preserve"> </w:t>
      </w:r>
      <w:r w:rsidRPr="00A85988">
        <w:rPr>
          <w:color w:val="FF0000"/>
        </w:rPr>
        <w:t>; soit une diminution de CHF 2'500.00 à CHF 300.00.</w:t>
      </w:r>
    </w:p>
    <w:p w:rsidR="002052F9" w:rsidRPr="005779F3" w:rsidRDefault="002052F9" w:rsidP="00746CDF">
      <w:pPr>
        <w:pStyle w:val="Paragraphedeliste"/>
        <w:numPr>
          <w:ilvl w:val="0"/>
          <w:numId w:val="24"/>
        </w:numPr>
        <w:spacing w:after="120"/>
        <w:ind w:left="714" w:hanging="357"/>
        <w:jc w:val="both"/>
        <w:rPr>
          <w:b/>
        </w:rPr>
      </w:pPr>
      <w:r>
        <w:t xml:space="preserve">Vous devez transmettre le certificat d’assurance pour l’année </w:t>
      </w:r>
      <w:r w:rsidR="00E77D5E">
        <w:rPr>
          <w:rStyle w:val="RvisionRdaction"/>
        </w:rPr>
        <w:t>Année</w:t>
      </w:r>
      <w:r>
        <w:t xml:space="preserve"> </w:t>
      </w:r>
      <w:r w:rsidR="005779F3">
        <w:t xml:space="preserve">à la Direction générale de la cohésion </w:t>
      </w:r>
      <w:r w:rsidR="00AB2542">
        <w:t>sociale</w:t>
      </w:r>
      <w:r w:rsidR="00432BB1">
        <w:t xml:space="preserve">, à l’attention </w:t>
      </w:r>
      <w:r w:rsidR="00AB2542">
        <w:t>de la Direction de l’accompagnement et de l’hébergement</w:t>
      </w:r>
      <w:r w:rsidR="005779F3">
        <w:t xml:space="preserve"> (DIRHEB)</w:t>
      </w:r>
      <w:r>
        <w:t>,</w:t>
      </w:r>
      <w:r w:rsidR="00AB2542">
        <w:t xml:space="preserve"> avenue des Casernes 2</w:t>
      </w:r>
      <w:r>
        <w:t>, 1014 Lausanne, afin de requérir le subside OVAM.</w:t>
      </w:r>
    </w:p>
    <w:p w:rsidR="005779F3" w:rsidRPr="002052F9" w:rsidRDefault="005779F3" w:rsidP="00746CDF">
      <w:pPr>
        <w:pStyle w:val="Paragraphedeliste"/>
        <w:numPr>
          <w:ilvl w:val="0"/>
          <w:numId w:val="24"/>
        </w:numPr>
        <w:spacing w:after="120"/>
        <w:ind w:left="714" w:hanging="357"/>
        <w:jc w:val="both"/>
        <w:rPr>
          <w:b/>
        </w:rPr>
      </w:pPr>
      <w:r>
        <w:t>Les franchises et participations seront prises en charge par la DIRHEB, subsidiairement aux PC AVS/AI.</w:t>
      </w:r>
    </w:p>
    <w:p w:rsidR="002052F9" w:rsidRPr="002052F9" w:rsidRDefault="002052F9" w:rsidP="00746CDF">
      <w:pPr>
        <w:pStyle w:val="Paragraphedeliste"/>
        <w:numPr>
          <w:ilvl w:val="0"/>
          <w:numId w:val="24"/>
        </w:numPr>
        <w:spacing w:after="120"/>
        <w:ind w:left="714" w:hanging="357"/>
        <w:jc w:val="both"/>
        <w:rPr>
          <w:b/>
        </w:rPr>
      </w:pPr>
      <w:r>
        <w:t xml:space="preserve">Nous vous invitons à vérifier que le montant de la prime </w:t>
      </w:r>
      <w:r w:rsidR="00E77D5E">
        <w:rPr>
          <w:rStyle w:val="RvisionRdaction"/>
        </w:rPr>
        <w:t>Année</w:t>
      </w:r>
      <w:r>
        <w:t xml:space="preserve"> soit inférieur ou égal </w:t>
      </w:r>
      <w:r w:rsidR="00314528">
        <w:t>à la prime de référence de l’Office vaudois de l’assurance-maladie (OVAM).</w:t>
      </w:r>
    </w:p>
    <w:p w:rsidR="002052F9" w:rsidRPr="002052F9" w:rsidRDefault="002052F9" w:rsidP="00746CDF">
      <w:pPr>
        <w:spacing w:after="120"/>
      </w:pPr>
      <w:r>
        <w:t>La présente concerne :</w:t>
      </w:r>
    </w:p>
    <w:p w:rsidR="00CE430C" w:rsidRPr="004848AF" w:rsidRDefault="00CE430C" w:rsidP="00336B1E">
      <w:pPr>
        <w:pStyle w:val="Normalespac"/>
        <w:tabs>
          <w:tab w:val="left" w:pos="1701"/>
          <w:tab w:val="left" w:pos="3119"/>
          <w:tab w:val="left" w:pos="4395"/>
          <w:tab w:val="left" w:pos="5670"/>
          <w:tab w:val="left" w:pos="6804"/>
        </w:tabs>
        <w:spacing w:before="120"/>
        <w:rPr>
          <w:rStyle w:val="Envidence"/>
        </w:rPr>
      </w:pPr>
      <w:r w:rsidRPr="004848AF">
        <w:rPr>
          <w:rStyle w:val="Envidence"/>
        </w:rPr>
        <w:t>Nom</w:t>
      </w:r>
      <w:r w:rsidRPr="004848AF">
        <w:rPr>
          <w:rStyle w:val="Envidence"/>
        </w:rPr>
        <w:tab/>
        <w:t>Prénom</w:t>
      </w:r>
      <w:r w:rsidRPr="004848AF">
        <w:rPr>
          <w:rStyle w:val="Envidence"/>
        </w:rPr>
        <w:tab/>
        <w:t>EVAM</w:t>
      </w:r>
      <w:r w:rsidR="00746CDF">
        <w:rPr>
          <w:rStyle w:val="Envidence"/>
        </w:rPr>
        <w:tab/>
        <w:t>Assurance</w:t>
      </w:r>
      <w:r w:rsidR="005779F3">
        <w:rPr>
          <w:rStyle w:val="Envidence"/>
        </w:rPr>
        <w:tab/>
        <w:t>Franchise</w:t>
      </w:r>
      <w:r w:rsidR="00746CDF">
        <w:rPr>
          <w:rStyle w:val="Envidence"/>
        </w:rPr>
        <w:tab/>
        <w:t>N° affilié</w:t>
      </w:r>
    </w:p>
    <w:p w:rsidR="00CE430C" w:rsidRPr="00982D0D" w:rsidRDefault="00CE430C" w:rsidP="00336B1E">
      <w:pPr>
        <w:pStyle w:val="Normalespac"/>
        <w:tabs>
          <w:tab w:val="left" w:pos="1701"/>
          <w:tab w:val="left" w:pos="3119"/>
          <w:tab w:val="left" w:pos="4395"/>
          <w:tab w:val="left" w:pos="5670"/>
          <w:tab w:val="left" w:pos="6804"/>
        </w:tabs>
        <w:spacing w:after="0"/>
        <w:rPr>
          <w:rStyle w:val="RvisionFusion"/>
          <w:lang w:val="en-US"/>
        </w:rPr>
      </w:pPr>
      <w:r w:rsidRPr="004848AF">
        <w:rPr>
          <w:rStyle w:val="RvisionFusion"/>
        </w:rPr>
        <w:fldChar w:fldCharType="begin"/>
      </w:r>
      <w:r w:rsidRPr="00982D0D">
        <w:rPr>
          <w:rStyle w:val="RvisionFusion"/>
          <w:lang w:val="en-US"/>
        </w:rPr>
        <w:instrText xml:space="preserve"> MERGEFIELD saB_R_PP_LastName \* MERGEFORMAT </w:instrText>
      </w:r>
      <w:r w:rsidRPr="004848AF">
        <w:rPr>
          <w:rStyle w:val="RvisionFusion"/>
        </w:rPr>
        <w:fldChar w:fldCharType="separate"/>
      </w:r>
      <w:r w:rsidRPr="00982D0D">
        <w:rPr>
          <w:rStyle w:val="RvisionFusion"/>
          <w:noProof/>
          <w:lang w:val="en-US"/>
        </w:rPr>
        <w:t>«saB_R_PP_LastName»</w:t>
      </w:r>
      <w:r w:rsidRPr="004848AF">
        <w:rPr>
          <w:rStyle w:val="RvisionFusion"/>
        </w:rPr>
        <w:fldChar w:fldCharType="end"/>
      </w:r>
      <w:r w:rsidRPr="00982D0D">
        <w:rPr>
          <w:rStyle w:val="RvisionFusion"/>
          <w:lang w:val="en-US"/>
        </w:rPr>
        <w:tab/>
      </w:r>
      <w:r w:rsidR="00F74ACD">
        <w:rPr>
          <w:rStyle w:val="RvisionFusion"/>
        </w:rPr>
        <w:fldChar w:fldCharType="begin"/>
      </w:r>
      <w:r w:rsidR="00F74ACD" w:rsidRPr="00982D0D">
        <w:rPr>
          <w:rStyle w:val="RvisionFusion"/>
          <w:lang w:val="en-US"/>
        </w:rPr>
        <w:instrText xml:space="preserve"> MERGEFIELD  SaB_R_PP_FirstName \* Caps  \* MERGEFORMAT </w:instrText>
      </w:r>
      <w:r w:rsidR="00F74ACD">
        <w:rPr>
          <w:rStyle w:val="RvisionFusion"/>
        </w:rPr>
        <w:fldChar w:fldCharType="separate"/>
      </w:r>
      <w:r w:rsidR="00F74ACD" w:rsidRPr="00982D0D">
        <w:rPr>
          <w:rStyle w:val="RvisionFusion"/>
          <w:noProof/>
          <w:lang w:val="en-US"/>
        </w:rPr>
        <w:t>«Sab_R_PP_Firstname»</w:t>
      </w:r>
      <w:r w:rsidR="00F74ACD">
        <w:rPr>
          <w:rStyle w:val="RvisionFusion"/>
        </w:rPr>
        <w:fldChar w:fldCharType="end"/>
      </w:r>
      <w:r w:rsidRPr="00982D0D">
        <w:rPr>
          <w:rStyle w:val="RvisionFusion"/>
          <w:lang w:val="en-US"/>
        </w:rPr>
        <w:tab/>
      </w:r>
      <w:r w:rsidRPr="004848AF">
        <w:rPr>
          <w:rStyle w:val="RvisionFusion"/>
        </w:rPr>
        <w:fldChar w:fldCharType="begin"/>
      </w:r>
      <w:r w:rsidRPr="00982D0D">
        <w:rPr>
          <w:rStyle w:val="RvisionFusion"/>
          <w:lang w:val="en-US"/>
        </w:rPr>
        <w:instrText xml:space="preserve"> MERGEFIELD naB_R_Requester_I \* MERGEFORMAT </w:instrText>
      </w:r>
      <w:r w:rsidRPr="004848AF">
        <w:rPr>
          <w:rStyle w:val="RvisionFusion"/>
        </w:rPr>
        <w:fldChar w:fldCharType="separate"/>
      </w:r>
      <w:r w:rsidRPr="00982D0D">
        <w:rPr>
          <w:rStyle w:val="RvisionFusion"/>
          <w:noProof/>
          <w:lang w:val="en-US"/>
        </w:rPr>
        <w:t>«naB_R_Requester_I»</w:t>
      </w:r>
      <w:r w:rsidRPr="004848AF">
        <w:rPr>
          <w:rStyle w:val="RvisionFusion"/>
        </w:rPr>
        <w:fldChar w:fldCharType="end"/>
      </w:r>
      <w:r w:rsidR="005779F3" w:rsidRPr="00982D0D">
        <w:rPr>
          <w:rStyle w:val="RvisionFusion"/>
          <w:lang w:val="en-US"/>
        </w:rPr>
        <w:tab/>
      </w:r>
    </w:p>
    <w:p w:rsidR="00CE430C" w:rsidRPr="007F4C27" w:rsidRDefault="00CE430C" w:rsidP="00336B1E">
      <w:pPr>
        <w:pStyle w:val="Normalespac"/>
        <w:tabs>
          <w:tab w:val="left" w:pos="1701"/>
          <w:tab w:val="left" w:pos="3119"/>
          <w:tab w:val="left" w:pos="4395"/>
          <w:tab w:val="left" w:pos="5670"/>
          <w:tab w:val="left" w:pos="6804"/>
        </w:tabs>
        <w:spacing w:after="0"/>
        <w:rPr>
          <w:rStyle w:val="RvisionFusion"/>
          <w:lang w:val="en-US"/>
        </w:rPr>
      </w:pPr>
      <w:r w:rsidRPr="004848AF">
        <w:rPr>
          <w:rStyle w:val="RvisionFusion"/>
        </w:rPr>
        <w:fldChar w:fldCharType="begin"/>
      </w:r>
      <w:r w:rsidRPr="007F4C27">
        <w:rPr>
          <w:rStyle w:val="RvisionFusion"/>
          <w:lang w:val="en-US"/>
        </w:rPr>
        <w:instrText xml:space="preserve"> MERGEFIELD SAS_R_PP_LASTNAME \* MERGEFORMAT </w:instrText>
      </w:r>
      <w:r w:rsidRPr="004848AF">
        <w:rPr>
          <w:rStyle w:val="RvisionFusion"/>
        </w:rPr>
        <w:fldChar w:fldCharType="separate"/>
      </w:r>
      <w:r w:rsidRPr="007F4C27">
        <w:rPr>
          <w:rStyle w:val="RvisionFusion"/>
          <w:noProof/>
          <w:lang w:val="en-US"/>
        </w:rPr>
        <w:t>«SAS_R_PP_LASTNAME»</w:t>
      </w:r>
      <w:r w:rsidRPr="004848AF">
        <w:rPr>
          <w:rStyle w:val="RvisionFusion"/>
        </w:rPr>
        <w:fldChar w:fldCharType="end"/>
      </w:r>
      <w:r w:rsidRPr="007F4C27">
        <w:rPr>
          <w:rStyle w:val="RvisionFusion"/>
          <w:lang w:val="en-US"/>
        </w:rPr>
        <w:tab/>
      </w:r>
      <w:r w:rsidR="00A85988">
        <w:rPr>
          <w:rStyle w:val="RvisionFusion"/>
          <w:lang w:val="en-GB"/>
        </w:rPr>
        <w:fldChar w:fldCharType="begin"/>
      </w:r>
      <w:r w:rsidR="00A85988" w:rsidRPr="007F4C27">
        <w:rPr>
          <w:rStyle w:val="RvisionFusion"/>
          <w:lang w:val="en-US"/>
        </w:rPr>
        <w:instrText xml:space="preserve"> MERGEFIELD  SAS_R_PP_FIRSTNAME \* Caps  \* MERGEFORMAT </w:instrText>
      </w:r>
      <w:r w:rsidR="00A85988">
        <w:rPr>
          <w:rStyle w:val="RvisionFusion"/>
          <w:lang w:val="en-GB"/>
        </w:rPr>
        <w:fldChar w:fldCharType="separate"/>
      </w:r>
      <w:r w:rsidR="00A85988" w:rsidRPr="007F4C27">
        <w:rPr>
          <w:rStyle w:val="RvisionFusion"/>
          <w:noProof/>
          <w:lang w:val="en-US"/>
        </w:rPr>
        <w:t>«Sas_R_Pp_Firstname»</w:t>
      </w:r>
      <w:r w:rsidR="00A85988">
        <w:rPr>
          <w:rStyle w:val="RvisionFusion"/>
          <w:lang w:val="en-GB"/>
        </w:rPr>
        <w:fldChar w:fldCharType="end"/>
      </w:r>
      <w:r w:rsidRPr="007F4C27">
        <w:rPr>
          <w:rStyle w:val="RvisionFusion"/>
          <w:lang w:val="en-US"/>
        </w:rPr>
        <w:tab/>
      </w:r>
      <w:r w:rsidRPr="004848AF">
        <w:rPr>
          <w:rStyle w:val="RvisionFusion"/>
        </w:rPr>
        <w:fldChar w:fldCharType="begin"/>
      </w:r>
      <w:r w:rsidRPr="007F4C27">
        <w:rPr>
          <w:rStyle w:val="RvisionFusion"/>
          <w:lang w:val="en-US"/>
        </w:rPr>
        <w:instrText xml:space="preserve"> MERGEFIELD naS_R_Requester_I \* MERGEFORMAT </w:instrText>
      </w:r>
      <w:r w:rsidRPr="004848AF">
        <w:rPr>
          <w:rStyle w:val="RvisionFusion"/>
        </w:rPr>
        <w:fldChar w:fldCharType="separate"/>
      </w:r>
      <w:r w:rsidRPr="007F4C27">
        <w:rPr>
          <w:rStyle w:val="RvisionFusion"/>
          <w:noProof/>
          <w:lang w:val="en-US"/>
        </w:rPr>
        <w:t>«naS_R_Requester_I»</w:t>
      </w:r>
      <w:r w:rsidRPr="004848AF">
        <w:rPr>
          <w:rStyle w:val="RvisionFusion"/>
        </w:rPr>
        <w:fldChar w:fldCharType="end"/>
      </w:r>
      <w:r w:rsidR="007F4C27" w:rsidRPr="007F4C27">
        <w:rPr>
          <w:rStyle w:val="RvisionFusion"/>
          <w:lang w:val="en-US"/>
        </w:rPr>
        <w:tab/>
      </w:r>
    </w:p>
    <w:p w:rsidR="00CE430C" w:rsidRPr="00D508A2" w:rsidRDefault="00CE430C" w:rsidP="00336B1E">
      <w:pPr>
        <w:pStyle w:val="Normalespac"/>
        <w:tabs>
          <w:tab w:val="left" w:pos="1701"/>
          <w:tab w:val="left" w:pos="3119"/>
          <w:tab w:val="left" w:pos="4395"/>
          <w:tab w:val="left" w:pos="5670"/>
          <w:tab w:val="left" w:pos="6804"/>
        </w:tabs>
        <w:spacing w:after="0"/>
        <w:rPr>
          <w:rStyle w:val="RvisionFusion"/>
          <w:lang w:val="en-GB"/>
        </w:rPr>
      </w:pPr>
      <w:r w:rsidRPr="004848AF">
        <w:rPr>
          <w:rStyle w:val="RvisionFusion"/>
        </w:rPr>
        <w:fldChar w:fldCharType="begin"/>
      </w:r>
      <w:r w:rsidRPr="00D508A2">
        <w:rPr>
          <w:rStyle w:val="RvisionFusion"/>
          <w:lang w:val="en-GB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508A2">
        <w:rPr>
          <w:rStyle w:val="RvisionFusion"/>
          <w:noProof/>
          <w:lang w:val="en-GB"/>
        </w:rPr>
        <w:t>«SAM_R_PP_LASTNAME»</w:t>
      </w:r>
      <w:r w:rsidRPr="004848AF">
        <w:rPr>
          <w:rStyle w:val="RvisionFusion"/>
        </w:rPr>
        <w:fldChar w:fldCharType="end"/>
      </w:r>
      <w:r w:rsidRPr="00D508A2">
        <w:rPr>
          <w:rStyle w:val="RvisionFusion"/>
          <w:lang w:val="en-GB"/>
        </w:rPr>
        <w:tab/>
      </w:r>
      <w:r w:rsidR="00A85988">
        <w:rPr>
          <w:rStyle w:val="RvisionFusion"/>
          <w:lang w:val="en-GB"/>
        </w:rPr>
        <w:fldChar w:fldCharType="begin"/>
      </w:r>
      <w:r w:rsidR="00A85988">
        <w:rPr>
          <w:rStyle w:val="RvisionFusion"/>
          <w:lang w:val="en-GB"/>
        </w:rPr>
        <w:instrText xml:space="preserve"> MERGEFIELD  SAM_R_PP_FIRSTNAME \* Caps  \* MERGEFORMAT </w:instrText>
      </w:r>
      <w:r w:rsidR="00A85988">
        <w:rPr>
          <w:rStyle w:val="RvisionFusion"/>
          <w:lang w:val="en-GB"/>
        </w:rPr>
        <w:fldChar w:fldCharType="separate"/>
      </w:r>
      <w:r w:rsidR="00A85988">
        <w:rPr>
          <w:rStyle w:val="RvisionFusion"/>
          <w:noProof/>
          <w:lang w:val="en-GB"/>
        </w:rPr>
        <w:t>«Sam_R_Pp_Firstname»</w:t>
      </w:r>
      <w:r w:rsidR="00A85988">
        <w:rPr>
          <w:rStyle w:val="RvisionFusion"/>
          <w:lang w:val="en-GB"/>
        </w:rPr>
        <w:fldChar w:fldCharType="end"/>
      </w:r>
      <w:r w:rsidRPr="00D508A2">
        <w:rPr>
          <w:rStyle w:val="RvisionFusion"/>
          <w:lang w:val="en-GB"/>
        </w:rPr>
        <w:tab/>
      </w:r>
      <w:r w:rsidRPr="004848AF">
        <w:rPr>
          <w:rStyle w:val="RvisionFusion"/>
        </w:rPr>
        <w:fldChar w:fldCharType="begin"/>
      </w:r>
      <w:r w:rsidRPr="00D508A2">
        <w:rPr>
          <w:rStyle w:val="RvisionFusion"/>
          <w:lang w:val="en-GB"/>
        </w:rPr>
        <w:instrText xml:space="preserve"> MERGEFIELD naM_R_Requester_I \* MERGEFORMAT </w:instrText>
      </w:r>
      <w:r w:rsidRPr="004848AF">
        <w:rPr>
          <w:rStyle w:val="RvisionFusion"/>
        </w:rPr>
        <w:fldChar w:fldCharType="separate"/>
      </w:r>
      <w:r w:rsidRPr="00D508A2">
        <w:rPr>
          <w:rStyle w:val="RvisionFusion"/>
          <w:noProof/>
          <w:lang w:val="en-GB"/>
        </w:rPr>
        <w:t>«naM_R_Requester_I»</w:t>
      </w:r>
      <w:r w:rsidRPr="004848AF">
        <w:rPr>
          <w:rStyle w:val="RvisionFusion"/>
        </w:rPr>
        <w:fldChar w:fldCharType="end"/>
      </w:r>
      <w:r w:rsidR="007F4C27">
        <w:rPr>
          <w:rStyle w:val="RvisionFusion"/>
          <w:lang w:val="en-US"/>
        </w:rPr>
        <w:tab/>
      </w:r>
      <w:r w:rsidRPr="004848AF">
        <w:rPr>
          <w:rStyle w:val="RvisionFusion"/>
        </w:rPr>
        <w:fldChar w:fldCharType="begin"/>
      </w:r>
      <w:r w:rsidRPr="00D508A2">
        <w:rPr>
          <w:rStyle w:val="RvisionFusion"/>
          <w:lang w:val="en-GB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CE430C" w:rsidRPr="00D508A2" w:rsidRDefault="00CE430C" w:rsidP="00336B1E">
      <w:pPr>
        <w:pStyle w:val="Normalespac"/>
        <w:tabs>
          <w:tab w:val="left" w:pos="1701"/>
          <w:tab w:val="left" w:pos="3119"/>
          <w:tab w:val="left" w:pos="4395"/>
          <w:tab w:val="left" w:pos="5670"/>
          <w:tab w:val="left" w:pos="6804"/>
        </w:tabs>
        <w:spacing w:after="0"/>
        <w:rPr>
          <w:rStyle w:val="RvisionFusion"/>
          <w:lang w:val="en-GB"/>
        </w:rPr>
      </w:pPr>
      <w:r w:rsidRPr="004848AF">
        <w:rPr>
          <w:rStyle w:val="RvisionFusion"/>
        </w:rPr>
        <w:fldChar w:fldCharType="begin"/>
      </w:r>
      <w:r w:rsidRPr="00D508A2">
        <w:rPr>
          <w:rStyle w:val="RvisionFusion"/>
          <w:lang w:val="en-GB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508A2">
        <w:rPr>
          <w:rStyle w:val="RvisionFusion"/>
          <w:noProof/>
          <w:lang w:val="en-GB"/>
        </w:rPr>
        <w:t>«SAM_R_PP_LASTNAME»</w:t>
      </w:r>
      <w:r w:rsidRPr="004848AF">
        <w:rPr>
          <w:rStyle w:val="RvisionFusion"/>
        </w:rPr>
        <w:fldChar w:fldCharType="end"/>
      </w:r>
      <w:r w:rsidRPr="00D508A2">
        <w:rPr>
          <w:rStyle w:val="RvisionFusion"/>
          <w:lang w:val="en-GB"/>
        </w:rPr>
        <w:tab/>
      </w:r>
      <w:r w:rsidR="00A85988">
        <w:rPr>
          <w:rStyle w:val="RvisionFusion"/>
          <w:lang w:val="en-GB"/>
        </w:rPr>
        <w:fldChar w:fldCharType="begin"/>
      </w:r>
      <w:r w:rsidR="00A85988">
        <w:rPr>
          <w:rStyle w:val="RvisionFusion"/>
          <w:lang w:val="en-GB"/>
        </w:rPr>
        <w:instrText xml:space="preserve"> MERGEFIELD  SAM_R_PP_FIRSTNAME \* Caps  \* MERGEFORMAT </w:instrText>
      </w:r>
      <w:r w:rsidR="00A85988">
        <w:rPr>
          <w:rStyle w:val="RvisionFusion"/>
          <w:lang w:val="en-GB"/>
        </w:rPr>
        <w:fldChar w:fldCharType="separate"/>
      </w:r>
      <w:r w:rsidR="00A85988">
        <w:rPr>
          <w:rStyle w:val="RvisionFusion"/>
          <w:noProof/>
          <w:lang w:val="en-GB"/>
        </w:rPr>
        <w:t>«Sam_R_Pp_Firstname»</w:t>
      </w:r>
      <w:r w:rsidR="00A85988">
        <w:rPr>
          <w:rStyle w:val="RvisionFusion"/>
          <w:lang w:val="en-GB"/>
        </w:rPr>
        <w:fldChar w:fldCharType="end"/>
      </w:r>
      <w:r w:rsidRPr="00D508A2">
        <w:rPr>
          <w:rStyle w:val="RvisionFusion"/>
          <w:lang w:val="en-GB"/>
        </w:rPr>
        <w:tab/>
      </w:r>
      <w:r w:rsidRPr="004848AF">
        <w:rPr>
          <w:rStyle w:val="RvisionFusion"/>
        </w:rPr>
        <w:fldChar w:fldCharType="begin"/>
      </w:r>
      <w:r w:rsidRPr="00D508A2">
        <w:rPr>
          <w:rStyle w:val="RvisionFusion"/>
          <w:lang w:val="en-GB"/>
        </w:rPr>
        <w:instrText xml:space="preserve"> MERGEFIELD naM_R_Requester_I \* MERGEFORMAT </w:instrText>
      </w:r>
      <w:r w:rsidRPr="004848AF">
        <w:rPr>
          <w:rStyle w:val="RvisionFusion"/>
        </w:rPr>
        <w:fldChar w:fldCharType="separate"/>
      </w:r>
      <w:r w:rsidRPr="00D508A2">
        <w:rPr>
          <w:rStyle w:val="RvisionFusion"/>
          <w:noProof/>
          <w:lang w:val="en-GB"/>
        </w:rPr>
        <w:t>«naM_R_Requester_I»</w:t>
      </w:r>
      <w:r w:rsidRPr="004848AF">
        <w:rPr>
          <w:rStyle w:val="RvisionFusion"/>
        </w:rPr>
        <w:fldChar w:fldCharType="end"/>
      </w:r>
      <w:r w:rsidR="007F4C27">
        <w:rPr>
          <w:rStyle w:val="RvisionFusion"/>
          <w:lang w:val="en-US"/>
        </w:rPr>
        <w:tab/>
      </w:r>
      <w:r w:rsidRPr="004848AF">
        <w:rPr>
          <w:rStyle w:val="RvisionFusion"/>
        </w:rPr>
        <w:fldChar w:fldCharType="begin"/>
      </w:r>
      <w:r w:rsidRPr="00D508A2">
        <w:rPr>
          <w:rStyle w:val="RvisionFusion"/>
          <w:lang w:val="en-GB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CE430C" w:rsidRPr="00D508A2" w:rsidRDefault="00CE430C" w:rsidP="00336B1E">
      <w:pPr>
        <w:pStyle w:val="Normalespac"/>
        <w:tabs>
          <w:tab w:val="left" w:pos="1701"/>
          <w:tab w:val="left" w:pos="3119"/>
          <w:tab w:val="left" w:pos="4395"/>
          <w:tab w:val="left" w:pos="5670"/>
          <w:tab w:val="left" w:pos="6804"/>
        </w:tabs>
        <w:spacing w:after="0"/>
        <w:rPr>
          <w:rStyle w:val="RvisionFusion"/>
          <w:lang w:val="en-GB"/>
        </w:rPr>
      </w:pPr>
      <w:r w:rsidRPr="004848AF">
        <w:rPr>
          <w:rStyle w:val="RvisionFusion"/>
        </w:rPr>
        <w:fldChar w:fldCharType="begin"/>
      </w:r>
      <w:r w:rsidRPr="00D508A2">
        <w:rPr>
          <w:rStyle w:val="RvisionFusion"/>
          <w:lang w:val="en-GB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508A2">
        <w:rPr>
          <w:rStyle w:val="RvisionFusion"/>
          <w:noProof/>
          <w:lang w:val="en-GB"/>
        </w:rPr>
        <w:t>«SAM_R_PP_LASTNAME»</w:t>
      </w:r>
      <w:r w:rsidRPr="004848AF">
        <w:rPr>
          <w:rStyle w:val="RvisionFusion"/>
        </w:rPr>
        <w:fldChar w:fldCharType="end"/>
      </w:r>
      <w:r w:rsidRPr="00D508A2">
        <w:rPr>
          <w:rStyle w:val="RvisionFusion"/>
          <w:lang w:val="en-GB"/>
        </w:rPr>
        <w:tab/>
      </w:r>
      <w:r w:rsidR="00A85988">
        <w:rPr>
          <w:rStyle w:val="RvisionFusion"/>
          <w:lang w:val="en-GB"/>
        </w:rPr>
        <w:fldChar w:fldCharType="begin"/>
      </w:r>
      <w:r w:rsidR="00A85988">
        <w:rPr>
          <w:rStyle w:val="RvisionFusion"/>
          <w:lang w:val="en-GB"/>
        </w:rPr>
        <w:instrText xml:space="preserve"> MERGEFIELD  SAM_R_PP_FIRSTNAME \* Caps  \* MERGEFORMAT </w:instrText>
      </w:r>
      <w:r w:rsidR="00A85988">
        <w:rPr>
          <w:rStyle w:val="RvisionFusion"/>
          <w:lang w:val="en-GB"/>
        </w:rPr>
        <w:fldChar w:fldCharType="separate"/>
      </w:r>
      <w:r w:rsidR="00A85988">
        <w:rPr>
          <w:rStyle w:val="RvisionFusion"/>
          <w:noProof/>
          <w:lang w:val="en-GB"/>
        </w:rPr>
        <w:t>«Sam_R_Pp_Firstname»</w:t>
      </w:r>
      <w:r w:rsidR="00A85988">
        <w:rPr>
          <w:rStyle w:val="RvisionFusion"/>
          <w:lang w:val="en-GB"/>
        </w:rPr>
        <w:fldChar w:fldCharType="end"/>
      </w:r>
      <w:r w:rsidRPr="00D508A2">
        <w:rPr>
          <w:rStyle w:val="RvisionFusion"/>
          <w:lang w:val="en-GB"/>
        </w:rPr>
        <w:tab/>
      </w:r>
      <w:r w:rsidRPr="004848AF">
        <w:rPr>
          <w:rStyle w:val="RvisionFusion"/>
        </w:rPr>
        <w:fldChar w:fldCharType="begin"/>
      </w:r>
      <w:r w:rsidRPr="00D508A2">
        <w:rPr>
          <w:rStyle w:val="RvisionFusion"/>
          <w:lang w:val="en-GB"/>
        </w:rPr>
        <w:instrText xml:space="preserve"> MERGEFIELD naM_R_Requester_I \* MERGEFORMAT </w:instrText>
      </w:r>
      <w:r w:rsidRPr="004848AF">
        <w:rPr>
          <w:rStyle w:val="RvisionFusion"/>
        </w:rPr>
        <w:fldChar w:fldCharType="separate"/>
      </w:r>
      <w:r w:rsidRPr="00D508A2">
        <w:rPr>
          <w:rStyle w:val="RvisionFusion"/>
          <w:noProof/>
          <w:lang w:val="en-GB"/>
        </w:rPr>
        <w:t>«naM_R_Requester_I»</w:t>
      </w:r>
      <w:r w:rsidRPr="004848AF">
        <w:rPr>
          <w:rStyle w:val="RvisionFusion"/>
        </w:rPr>
        <w:fldChar w:fldCharType="end"/>
      </w:r>
      <w:r w:rsidR="007F4C27">
        <w:rPr>
          <w:rStyle w:val="RvisionFusion"/>
          <w:lang w:val="en-US"/>
        </w:rPr>
        <w:tab/>
      </w:r>
      <w:r w:rsidRPr="004848AF">
        <w:rPr>
          <w:rStyle w:val="RvisionFusion"/>
        </w:rPr>
        <w:fldChar w:fldCharType="begin"/>
      </w:r>
      <w:r w:rsidRPr="00D508A2">
        <w:rPr>
          <w:rStyle w:val="RvisionFusion"/>
          <w:lang w:val="en-GB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CE430C" w:rsidRPr="002052F9" w:rsidRDefault="002052F9" w:rsidP="00AB2542">
      <w:pPr>
        <w:pStyle w:val="Normalespac"/>
        <w:tabs>
          <w:tab w:val="left" w:pos="2410"/>
          <w:tab w:val="left" w:pos="4678"/>
          <w:tab w:val="left" w:pos="6804"/>
        </w:tabs>
        <w:spacing w:before="120" w:after="840"/>
        <w:rPr>
          <w:color w:val="008000"/>
        </w:rPr>
      </w:pPr>
      <w:r>
        <w:rPr>
          <w:rStyle w:val="RvisionFusion"/>
          <w:color w:val="auto"/>
        </w:rPr>
        <w:t>Nous restons bien entendu à votre disposition pour de plus amples information</w:t>
      </w:r>
      <w:r w:rsidR="00C14757">
        <w:rPr>
          <w:rStyle w:val="RvisionFusion"/>
          <w:color w:val="auto"/>
        </w:rPr>
        <w:t>s et vous prions d’agréer</w:t>
      </w:r>
      <w:r>
        <w:rPr>
          <w:rStyle w:val="RvisionFusion"/>
          <w:color w:val="auto"/>
        </w:rPr>
        <w:t>,</w:t>
      </w:r>
      <w:r w:rsidR="004F53B6" w:rsidRPr="004F53B6">
        <w:rPr>
          <w:rStyle w:val="EnEvidence"/>
          <w:b w:val="0"/>
          <w:color w:val="FF0000"/>
        </w:rPr>
        <w:t xml:space="preserve"> </w:t>
      </w:r>
      <w:r w:rsidR="004F53B6" w:rsidRPr="004F53B6">
        <w:rPr>
          <w:rStyle w:val="EnEvidence"/>
          <w:b w:val="0"/>
          <w:color w:val="FF0000"/>
        </w:rPr>
        <w:fldChar w:fldCharType="begin"/>
      </w:r>
      <w:r w:rsidR="004F53B6" w:rsidRPr="004F53B6">
        <w:rPr>
          <w:rStyle w:val="EnEvidence"/>
          <w:b w:val="0"/>
          <w:color w:val="FF0000"/>
        </w:rPr>
        <w:instrText xml:space="preserve"> if </w:instrText>
      </w:r>
      <w:r w:rsidR="004F53B6" w:rsidRPr="004F53B6">
        <w:rPr>
          <w:rStyle w:val="EnEvidence"/>
          <w:b w:val="0"/>
          <w:color w:val="FF0000"/>
        </w:rPr>
        <w:fldChar w:fldCharType="begin"/>
      </w:r>
      <w:r w:rsidR="004F53B6" w:rsidRPr="004F53B6">
        <w:rPr>
          <w:rStyle w:val="EnEvidence"/>
          <w:b w:val="0"/>
          <w:color w:val="FF0000"/>
        </w:rPr>
        <w:instrText xml:space="preserve"> MERGEFIELD sab_r_pp_t_sex_i_code \* MERGEFORMAT </w:instrText>
      </w:r>
      <w:r w:rsidR="004F53B6" w:rsidRPr="004F53B6">
        <w:rPr>
          <w:rStyle w:val="EnEvidence"/>
          <w:b w:val="0"/>
          <w:color w:val="FF0000"/>
        </w:rPr>
        <w:fldChar w:fldCharType="separate"/>
      </w:r>
      <w:r w:rsidR="004F53B6" w:rsidRPr="004F53B6">
        <w:rPr>
          <w:rStyle w:val="EnEvidence"/>
          <w:b w:val="0"/>
          <w:color w:val="FF0000"/>
        </w:rPr>
        <w:instrText>«sab_r_pp_t_sex_i_code»</w:instrText>
      </w:r>
      <w:r w:rsidR="004F53B6" w:rsidRPr="004F53B6">
        <w:rPr>
          <w:rStyle w:val="EnEvidence"/>
          <w:b w:val="0"/>
          <w:color w:val="FF0000"/>
        </w:rPr>
        <w:fldChar w:fldCharType="end"/>
      </w:r>
      <w:r w:rsidR="004F53B6" w:rsidRPr="004F53B6">
        <w:rPr>
          <w:rStyle w:val="EnEvidence"/>
          <w:b w:val="0"/>
          <w:color w:val="FF0000"/>
        </w:rPr>
        <w:instrText xml:space="preserve">="Masculin" "Monsieur" "Madame" </w:instrText>
      </w:r>
      <w:r w:rsidR="004F53B6" w:rsidRPr="004F53B6">
        <w:rPr>
          <w:rStyle w:val="EnEvidence"/>
          <w:b w:val="0"/>
          <w:color w:val="FF0000"/>
        </w:rPr>
        <w:fldChar w:fldCharType="separate"/>
      </w:r>
      <w:r w:rsidR="004F53B6" w:rsidRPr="004F53B6">
        <w:rPr>
          <w:rStyle w:val="EnEvidence"/>
          <w:b w:val="0"/>
          <w:color w:val="FF0000"/>
        </w:rPr>
        <w:t>Madame</w:t>
      </w:r>
      <w:r w:rsidR="004F53B6" w:rsidRPr="004F53B6">
        <w:rPr>
          <w:rStyle w:val="EnEvidence"/>
          <w:b w:val="0"/>
          <w:color w:val="FF0000"/>
        </w:rPr>
        <w:fldChar w:fldCharType="end"/>
      </w:r>
      <w:r>
        <w:rPr>
          <w:rStyle w:val="RvisionFusion"/>
          <w:color w:val="auto"/>
        </w:rPr>
        <w:t xml:space="preserve"> ,</w:t>
      </w:r>
      <w:r w:rsidRPr="00872B14">
        <w:rPr>
          <w:rStyle w:val="RvisionFusion"/>
          <w:color w:val="0000FF"/>
        </w:rPr>
        <w:t xml:space="preserve"> Monsieur</w:t>
      </w:r>
      <w:r>
        <w:rPr>
          <w:rStyle w:val="RvisionFusion"/>
          <w:color w:val="auto"/>
        </w:rPr>
        <w:t>, nos salutations distinguées.</w:t>
      </w:r>
      <w:r w:rsidR="00CE430C" w:rsidRPr="004848AF">
        <w:rPr>
          <w:rStyle w:val="RvisionFusion"/>
        </w:rPr>
        <w:fldChar w:fldCharType="begin"/>
      </w:r>
      <w:r w:rsidR="00CE430C" w:rsidRPr="004848AF">
        <w:rPr>
          <w:rStyle w:val="RvisionFusion"/>
        </w:rPr>
        <w:instrText xml:space="preserve"> NEXT  \* MERGEFORMAT </w:instrText>
      </w:r>
      <w:r w:rsidR="00CE430C" w:rsidRPr="004848AF">
        <w:rPr>
          <w:rStyle w:val="RvisionFusion"/>
        </w:rPr>
        <w:fldChar w:fldCharType="end"/>
      </w:r>
    </w:p>
    <w:tbl>
      <w:tblPr>
        <w:tblW w:w="4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851"/>
      </w:tblGrid>
      <w:tr w:rsidR="00A50129" w:rsidRPr="00800454" w:rsidTr="00A50129">
        <w:tc>
          <w:tcPr>
            <w:tcW w:w="3544" w:type="dxa"/>
            <w:tcBorders>
              <w:top w:val="single" w:sz="4" w:space="0" w:color="auto"/>
            </w:tcBorders>
          </w:tcPr>
          <w:p w:rsidR="00A50129" w:rsidRPr="00105764" w:rsidRDefault="00A50129" w:rsidP="00A50129">
            <w:bookmarkStart w:id="8" w:name="s_signGauche_1"/>
            <w:bookmarkEnd w:id="8"/>
            <w:r w:rsidRPr="00105764">
              <w:lastRenderedPageBreak/>
              <w:br/>
            </w:r>
            <w:bookmarkStart w:id="9" w:name="s_signGauche_2"/>
            <w:bookmarkEnd w:id="9"/>
          </w:p>
        </w:tc>
        <w:tc>
          <w:tcPr>
            <w:tcW w:w="851" w:type="dxa"/>
          </w:tcPr>
          <w:p w:rsidR="00A50129" w:rsidRPr="00105764" w:rsidRDefault="00A50129" w:rsidP="00A50129"/>
        </w:tc>
        <w:bookmarkStart w:id="10" w:name="s_signDroite_1"/>
        <w:bookmarkEnd w:id="10"/>
      </w:tr>
    </w:tbl>
    <w:p w:rsidR="00CE430C" w:rsidRDefault="00CE430C" w:rsidP="007F4C27">
      <w:pPr>
        <w:spacing w:after="240"/>
      </w:pPr>
    </w:p>
    <w:p w:rsidR="00CE430C" w:rsidRPr="004848AF" w:rsidRDefault="00CE430C" w:rsidP="00CE430C">
      <w:pPr>
        <w:rPr>
          <w:rStyle w:val="Taillerduite"/>
          <w:b/>
        </w:rPr>
      </w:pPr>
      <w:r w:rsidRPr="004848AF">
        <w:rPr>
          <w:rStyle w:val="Taillerduite"/>
          <w:b/>
        </w:rPr>
        <w:t>Copies</w:t>
      </w:r>
    </w:p>
    <w:p w:rsidR="00872B14" w:rsidRPr="00F6147D" w:rsidRDefault="00DA2F28" w:rsidP="00872B14">
      <w:pPr>
        <w:rPr>
          <w:sz w:val="15"/>
        </w:rPr>
      </w:pPr>
      <w:r w:rsidRPr="00311D98">
        <w:rPr>
          <w:rStyle w:val="Taillerduite"/>
        </w:rPr>
        <w:t>Fichier central</w:t>
      </w:r>
      <w:r w:rsidR="00FE0C6E" w:rsidRPr="00311D98">
        <w:rPr>
          <w:rStyle w:val="Taillerduite"/>
        </w:rPr>
        <w:t>,</w:t>
      </w:r>
      <w:r w:rsidR="0014756B" w:rsidRPr="00311D98">
        <w:rPr>
          <w:rStyle w:val="Taillerduite"/>
        </w:rPr>
        <w:t xml:space="preserve"> </w:t>
      </w:r>
      <w:r w:rsidR="00872B14">
        <w:rPr>
          <w:rStyle w:val="Taillerduite"/>
        </w:rPr>
        <w:t>Groupe Prestations d’assurances sociales</w:t>
      </w:r>
      <w:r w:rsidR="00E77D5E">
        <w:rPr>
          <w:rStyle w:val="Taillerduite"/>
        </w:rPr>
        <w:t>, Dossier</w:t>
      </w:r>
    </w:p>
    <w:p w:rsidR="00E514FD" w:rsidRDefault="00E514FD" w:rsidP="00E514FD">
      <w:pPr>
        <w:rPr>
          <w:sz w:val="15"/>
        </w:rPr>
      </w:pPr>
      <w:r w:rsidRPr="00F6147D">
        <w:rPr>
          <w:sz w:val="15"/>
        </w:rPr>
        <w:t>Direction de l’accompagnement et de l’hébergement (DIRHEB), BAP, avenue des Casernes 2, 1014 Lausanne</w:t>
      </w:r>
    </w:p>
    <w:p w:rsidR="00E514FD" w:rsidRPr="004848AF" w:rsidRDefault="00E514FD" w:rsidP="00CE430C">
      <w:pPr>
        <w:rPr>
          <w:rStyle w:val="Taillerduite"/>
        </w:rPr>
      </w:pPr>
    </w:p>
    <w:p w:rsidR="00411BFD" w:rsidRPr="009C7FF1" w:rsidRDefault="00CE430C" w:rsidP="009C7FF1">
      <w:pPr>
        <w:rPr>
          <w:color w:val="FFFFFF" w:themeColor="background1"/>
          <w:sz w:val="2"/>
          <w:szCs w:val="2"/>
        </w:rPr>
      </w:pP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naB_R_Requester_I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«naB_R_Requester_I»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SAS_R_PP_LASTNAME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«SAS_R_PP_LASTNAME»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SAS_R_PP_FIRSTNAME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«SAS_R_PP_FIRSTNAME»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DAS_R_PP_BIRTHDATE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«DAS_R_PP_BIRTHDATE»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naS_R_Requester_I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«naS_R_Requester_I»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</w:p>
    <w:sectPr w:rsidR="00411BFD" w:rsidRPr="009C7FF1" w:rsidSect="007F4C27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31" w:right="1588" w:bottom="709" w:left="2381" w:header="741" w:footer="4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BB1" w:rsidRDefault="00432BB1" w:rsidP="00AB1BD2">
      <w:r>
        <w:separator/>
      </w:r>
    </w:p>
  </w:endnote>
  <w:endnote w:type="continuationSeparator" w:id="0">
    <w:p w:rsidR="00432BB1" w:rsidRDefault="00432BB1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17"/>
      <w:gridCol w:w="2718"/>
      <w:gridCol w:w="2718"/>
    </w:tblGrid>
    <w:tr w:rsidR="00432BB1" w:rsidRPr="00403BA4" w:rsidTr="00C73D94">
      <w:trPr>
        <w:cantSplit/>
      </w:trPr>
      <w:tc>
        <w:tcPr>
          <w:tcW w:w="1550" w:type="pct"/>
        </w:tcPr>
        <w:p w:rsidR="00432BB1" w:rsidRPr="00403BA4" w:rsidRDefault="00432BB1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432BB1" w:rsidRPr="00403BA4" w:rsidRDefault="00432BB1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432BB1" w:rsidRPr="00403BA4" w:rsidRDefault="00432BB1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E77D5E"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E77D5E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:rsidR="00432BB1" w:rsidRDefault="00432B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17"/>
      <w:gridCol w:w="2718"/>
      <w:gridCol w:w="2718"/>
    </w:tblGrid>
    <w:tr w:rsidR="00432BB1" w:rsidRPr="00403BA4" w:rsidTr="00266F57">
      <w:trPr>
        <w:cantSplit/>
      </w:trPr>
      <w:tc>
        <w:tcPr>
          <w:tcW w:w="1550" w:type="pct"/>
        </w:tcPr>
        <w:p w:rsidR="00432BB1" w:rsidRPr="00403BA4" w:rsidRDefault="00432BB1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432BB1" w:rsidRPr="00403BA4" w:rsidRDefault="00432BB1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432BB1" w:rsidRPr="00403BA4" w:rsidRDefault="00432BB1" w:rsidP="00266F57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E77D5E">
            <w:rPr>
              <w:b/>
              <w:noProof/>
              <w:sz w:val="15"/>
            </w:rPr>
            <w:t>1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E77D5E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:rsidR="00432BB1" w:rsidRDefault="00432B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BB1" w:rsidRDefault="00432BB1" w:rsidP="00AB1BD2">
      <w:r>
        <w:separator/>
      </w:r>
    </w:p>
  </w:footnote>
  <w:footnote w:type="continuationSeparator" w:id="0">
    <w:p w:rsidR="00432BB1" w:rsidRDefault="00432BB1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56B" w:rsidRDefault="0014756B" w:rsidP="00B16D65">
    <w:pPr>
      <w:pStyle w:val="Titre"/>
      <w:spacing w:after="0"/>
      <w:ind w:left="4396"/>
    </w:pPr>
  </w:p>
  <w:p w:rsidR="0014756B" w:rsidRDefault="0014756B" w:rsidP="00B16D65">
    <w:pPr>
      <w:pStyle w:val="Titre"/>
      <w:spacing w:after="0"/>
      <w:ind w:left="4396"/>
    </w:pPr>
  </w:p>
  <w:p w:rsidR="0014756B" w:rsidRDefault="0014756B" w:rsidP="00B16D65">
    <w:pPr>
      <w:pStyle w:val="Titre"/>
      <w:spacing w:after="0"/>
      <w:ind w:left="4396"/>
    </w:pPr>
  </w:p>
  <w:p w:rsidR="00432BB1" w:rsidRPr="00B16D65" w:rsidRDefault="00432BB1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3FFFD4B0" wp14:editId="548F3F80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7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BB1" w:rsidRDefault="00432BB1" w:rsidP="00C312DC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1683E9FE" wp14:editId="5DB47C9B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8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9C8"/>
    <w:multiLevelType w:val="hybridMultilevel"/>
    <w:tmpl w:val="6FF6B4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2" w15:restartNumberingAfterBreak="0">
    <w:nsid w:val="0F3F28A5"/>
    <w:multiLevelType w:val="multilevel"/>
    <w:tmpl w:val="34F042EC"/>
    <w:numStyleLink w:val="PucesTest"/>
  </w:abstractNum>
  <w:abstractNum w:abstractNumId="3" w15:restartNumberingAfterBreak="0">
    <w:nsid w:val="0F6127C5"/>
    <w:multiLevelType w:val="multilevel"/>
    <w:tmpl w:val="34F042EC"/>
    <w:numStyleLink w:val="PucesTest"/>
  </w:abstractNum>
  <w:abstractNum w:abstractNumId="4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6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7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7710B"/>
    <w:multiLevelType w:val="multilevel"/>
    <w:tmpl w:val="34F042EC"/>
    <w:numStyleLink w:val="PucesTest"/>
  </w:abstractNum>
  <w:abstractNum w:abstractNumId="10" w15:restartNumberingAfterBreak="0">
    <w:nsid w:val="73A436FC"/>
    <w:multiLevelType w:val="multilevel"/>
    <w:tmpl w:val="34F042EC"/>
    <w:numStyleLink w:val="PucesTest"/>
  </w:abstractNum>
  <w:abstractNum w:abstractNumId="11" w15:restartNumberingAfterBreak="0">
    <w:nsid w:val="7BE433FC"/>
    <w:multiLevelType w:val="multilevel"/>
    <w:tmpl w:val="34F042EC"/>
    <w:numStyleLink w:val="PucesTest"/>
  </w:abstractNum>
  <w:num w:numId="1">
    <w:abstractNumId w:val="4"/>
  </w:num>
  <w:num w:numId="2">
    <w:abstractNumId w:val="8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8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8"/>
  </w:num>
  <w:num w:numId="13">
    <w:abstractNumId w:val="1"/>
  </w:num>
  <w:num w:numId="14">
    <w:abstractNumId w:val="1"/>
  </w:num>
  <w:num w:numId="15">
    <w:abstractNumId w:val="1"/>
  </w:num>
  <w:num w:numId="16">
    <w:abstractNumId w:val="7"/>
  </w:num>
  <w:num w:numId="17">
    <w:abstractNumId w:val="6"/>
  </w:num>
  <w:num w:numId="18">
    <w:abstractNumId w:val="5"/>
  </w:num>
  <w:num w:numId="19">
    <w:abstractNumId w:val="10"/>
  </w:num>
  <w:num w:numId="20">
    <w:abstractNumId w:val="3"/>
  </w:num>
  <w:num w:numId="21">
    <w:abstractNumId w:val="2"/>
  </w:num>
  <w:num w:numId="22">
    <w:abstractNumId w:val="9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701"/>
    <w:rsid w:val="000460F3"/>
    <w:rsid w:val="0006570E"/>
    <w:rsid w:val="00095F8D"/>
    <w:rsid w:val="000B0EE1"/>
    <w:rsid w:val="000E1702"/>
    <w:rsid w:val="001005B9"/>
    <w:rsid w:val="00103C1B"/>
    <w:rsid w:val="0010758A"/>
    <w:rsid w:val="001367B6"/>
    <w:rsid w:val="00141060"/>
    <w:rsid w:val="0014756B"/>
    <w:rsid w:val="00156D64"/>
    <w:rsid w:val="00194CA7"/>
    <w:rsid w:val="00197EEB"/>
    <w:rsid w:val="001B5FD8"/>
    <w:rsid w:val="001B7FF8"/>
    <w:rsid w:val="001C11B2"/>
    <w:rsid w:val="001C79C0"/>
    <w:rsid w:val="002052F9"/>
    <w:rsid w:val="00220257"/>
    <w:rsid w:val="00266F57"/>
    <w:rsid w:val="0028166D"/>
    <w:rsid w:val="00285C8F"/>
    <w:rsid w:val="002A0289"/>
    <w:rsid w:val="002E152F"/>
    <w:rsid w:val="002F0EC1"/>
    <w:rsid w:val="00300781"/>
    <w:rsid w:val="00311D98"/>
    <w:rsid w:val="00314528"/>
    <w:rsid w:val="00330EF1"/>
    <w:rsid w:val="00336B1E"/>
    <w:rsid w:val="0035204D"/>
    <w:rsid w:val="003715E3"/>
    <w:rsid w:val="00382CD7"/>
    <w:rsid w:val="0038539C"/>
    <w:rsid w:val="003C16A6"/>
    <w:rsid w:val="003C1C4E"/>
    <w:rsid w:val="003E63EE"/>
    <w:rsid w:val="00403BA4"/>
    <w:rsid w:val="00411BFD"/>
    <w:rsid w:val="0041345D"/>
    <w:rsid w:val="00415E0A"/>
    <w:rsid w:val="00432BB1"/>
    <w:rsid w:val="00445985"/>
    <w:rsid w:val="00470B32"/>
    <w:rsid w:val="00471721"/>
    <w:rsid w:val="004D531F"/>
    <w:rsid w:val="004E051D"/>
    <w:rsid w:val="004F2490"/>
    <w:rsid w:val="004F53B6"/>
    <w:rsid w:val="00521DA0"/>
    <w:rsid w:val="0052493E"/>
    <w:rsid w:val="005633AF"/>
    <w:rsid w:val="005642D4"/>
    <w:rsid w:val="0056679F"/>
    <w:rsid w:val="005779F3"/>
    <w:rsid w:val="005A54AA"/>
    <w:rsid w:val="005B2A01"/>
    <w:rsid w:val="005B5663"/>
    <w:rsid w:val="005D33A7"/>
    <w:rsid w:val="005D6D53"/>
    <w:rsid w:val="00605CFF"/>
    <w:rsid w:val="0061694C"/>
    <w:rsid w:val="00624B48"/>
    <w:rsid w:val="00626362"/>
    <w:rsid w:val="0063317B"/>
    <w:rsid w:val="0064299E"/>
    <w:rsid w:val="00656F40"/>
    <w:rsid w:val="006745DF"/>
    <w:rsid w:val="00675DFE"/>
    <w:rsid w:val="00676FEE"/>
    <w:rsid w:val="0068684F"/>
    <w:rsid w:val="006A57FA"/>
    <w:rsid w:val="006E20E1"/>
    <w:rsid w:val="006E4CD8"/>
    <w:rsid w:val="006F1E58"/>
    <w:rsid w:val="006F318D"/>
    <w:rsid w:val="006F79D1"/>
    <w:rsid w:val="007012AD"/>
    <w:rsid w:val="00723E88"/>
    <w:rsid w:val="00732021"/>
    <w:rsid w:val="00746CDF"/>
    <w:rsid w:val="007478C0"/>
    <w:rsid w:val="00751577"/>
    <w:rsid w:val="00783944"/>
    <w:rsid w:val="007B05F0"/>
    <w:rsid w:val="007B6F30"/>
    <w:rsid w:val="007B70EC"/>
    <w:rsid w:val="007E29A0"/>
    <w:rsid w:val="007F4C27"/>
    <w:rsid w:val="00826C18"/>
    <w:rsid w:val="008500D2"/>
    <w:rsid w:val="00854616"/>
    <w:rsid w:val="0086265A"/>
    <w:rsid w:val="00872B14"/>
    <w:rsid w:val="008A139B"/>
    <w:rsid w:val="008A13DD"/>
    <w:rsid w:val="008B0AF3"/>
    <w:rsid w:val="00944701"/>
    <w:rsid w:val="00954ACE"/>
    <w:rsid w:val="00961920"/>
    <w:rsid w:val="00963C48"/>
    <w:rsid w:val="00976871"/>
    <w:rsid w:val="00982D0D"/>
    <w:rsid w:val="009B6D8C"/>
    <w:rsid w:val="009C14DC"/>
    <w:rsid w:val="009C7348"/>
    <w:rsid w:val="009C7FF1"/>
    <w:rsid w:val="00A50129"/>
    <w:rsid w:val="00A85988"/>
    <w:rsid w:val="00A9030B"/>
    <w:rsid w:val="00AB1BD2"/>
    <w:rsid w:val="00AB2542"/>
    <w:rsid w:val="00AE4779"/>
    <w:rsid w:val="00AF15C7"/>
    <w:rsid w:val="00B11303"/>
    <w:rsid w:val="00B11319"/>
    <w:rsid w:val="00B16D65"/>
    <w:rsid w:val="00B408D4"/>
    <w:rsid w:val="00B50DDF"/>
    <w:rsid w:val="00B66745"/>
    <w:rsid w:val="00BA72A5"/>
    <w:rsid w:val="00BB6859"/>
    <w:rsid w:val="00BC47D1"/>
    <w:rsid w:val="00BD290B"/>
    <w:rsid w:val="00BF569B"/>
    <w:rsid w:val="00BF5E6B"/>
    <w:rsid w:val="00C14757"/>
    <w:rsid w:val="00C24075"/>
    <w:rsid w:val="00C312DC"/>
    <w:rsid w:val="00C35AAD"/>
    <w:rsid w:val="00C374A4"/>
    <w:rsid w:val="00C73D94"/>
    <w:rsid w:val="00C93876"/>
    <w:rsid w:val="00C9762B"/>
    <w:rsid w:val="00CA72FA"/>
    <w:rsid w:val="00CB4AE2"/>
    <w:rsid w:val="00CD3EE9"/>
    <w:rsid w:val="00CE430C"/>
    <w:rsid w:val="00D06A60"/>
    <w:rsid w:val="00D07D09"/>
    <w:rsid w:val="00D508A2"/>
    <w:rsid w:val="00D51302"/>
    <w:rsid w:val="00D6764C"/>
    <w:rsid w:val="00DA2F28"/>
    <w:rsid w:val="00DD0729"/>
    <w:rsid w:val="00DF33B2"/>
    <w:rsid w:val="00E00C98"/>
    <w:rsid w:val="00E01F99"/>
    <w:rsid w:val="00E3182E"/>
    <w:rsid w:val="00E514FD"/>
    <w:rsid w:val="00E51A03"/>
    <w:rsid w:val="00E77D5E"/>
    <w:rsid w:val="00E979F2"/>
    <w:rsid w:val="00EA1325"/>
    <w:rsid w:val="00EA7DE4"/>
    <w:rsid w:val="00EC552B"/>
    <w:rsid w:val="00F3026C"/>
    <w:rsid w:val="00F308FA"/>
    <w:rsid w:val="00F44076"/>
    <w:rsid w:val="00F74ACD"/>
    <w:rsid w:val="00FC6969"/>
    <w:rsid w:val="00FE0C6E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;"/>
  <w15:docId w15:val="{E183C35B-14C8-41C8-AE7C-1826C29E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semiHidden/>
    <w:qFormat/>
    <w:rsid w:val="00CB4AE2"/>
    <w:pPr>
      <w:suppressAutoHyphens/>
    </w:pPr>
    <w:rPr>
      <w:rFonts w:ascii="Tahoma" w:hAnsi="Tahoma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3C16A6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D51302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D51302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1B7FF8"/>
    <w:rPr>
      <w:b/>
    </w:rPr>
  </w:style>
  <w:style w:type="paragraph" w:styleId="En-tte">
    <w:name w:val="header"/>
    <w:basedOn w:val="Normal"/>
    <w:semiHidden/>
    <w:rsid w:val="001B7FF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1B7FF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1B7FF8"/>
    <w:rPr>
      <w:color w:val="0000FF"/>
      <w:u w:val="single"/>
    </w:rPr>
  </w:style>
  <w:style w:type="paragraph" w:customStyle="1" w:styleId="Normalespac">
    <w:name w:val="Normal espacé"/>
    <w:basedOn w:val="Normal"/>
    <w:qFormat/>
    <w:rsid w:val="00CB4AE2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1B7FF8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1B7FF8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445985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1B7FF8"/>
    <w:rPr>
      <w:color w:val="008000"/>
    </w:rPr>
  </w:style>
  <w:style w:type="character" w:customStyle="1" w:styleId="RvRdaction">
    <w:name w:val="Rév_Rédaction"/>
    <w:basedOn w:val="Policepardfaut"/>
    <w:semiHidden/>
    <w:rsid w:val="001B7FF8"/>
    <w:rPr>
      <w:color w:val="FF0000"/>
    </w:rPr>
  </w:style>
  <w:style w:type="character" w:customStyle="1" w:styleId="RvVrification">
    <w:name w:val="Rév_Vérification"/>
    <w:basedOn w:val="Policepardfaut"/>
    <w:semiHidden/>
    <w:rsid w:val="001B7FF8"/>
    <w:rPr>
      <w:color w:val="0000FF"/>
    </w:rPr>
  </w:style>
  <w:style w:type="table" w:customStyle="1" w:styleId="TabQuadrill">
    <w:name w:val="Tab_Quadrillé"/>
    <w:basedOn w:val="TableauNormal"/>
    <w:rsid w:val="00194CA7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194CA7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1B7FF8"/>
  </w:style>
  <w:style w:type="paragraph" w:styleId="Titre">
    <w:name w:val="Title"/>
    <w:basedOn w:val="Normal"/>
    <w:next w:val="Normal"/>
    <w:uiPriority w:val="2"/>
    <w:qFormat/>
    <w:rsid w:val="00BF569B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2E152F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DF33B2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DF33B2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676FEE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676FEE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676FEE"/>
    <w:rPr>
      <w:rFonts w:ascii="Tahoma" w:hAnsi="Tahoma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411BFD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656F40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9C7348"/>
    <w:rPr>
      <w:sz w:val="15"/>
    </w:rPr>
  </w:style>
  <w:style w:type="character" w:customStyle="1" w:styleId="Rduit">
    <w:name w:val="Réduit"/>
    <w:uiPriority w:val="5"/>
    <w:qFormat/>
    <w:rsid w:val="00445985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2F0EC1"/>
    <w:rPr>
      <w:color w:val="FF0000"/>
    </w:rPr>
  </w:style>
  <w:style w:type="paragraph" w:styleId="Paragraphedeliste">
    <w:name w:val="List Paragraph"/>
    <w:basedOn w:val="Normal"/>
    <w:uiPriority w:val="34"/>
    <w:semiHidden/>
    <w:qFormat/>
    <w:rsid w:val="00751577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C312DC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C312DC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C312DC"/>
    <w:rPr>
      <w:color w:val="0000FF"/>
    </w:rPr>
  </w:style>
  <w:style w:type="character" w:customStyle="1" w:styleId="Envidence">
    <w:name w:val="En évidence"/>
    <w:basedOn w:val="Policepardfaut"/>
    <w:uiPriority w:val="4"/>
    <w:qFormat/>
    <w:rsid w:val="00CE430C"/>
    <w:rPr>
      <w:b/>
    </w:rPr>
  </w:style>
  <w:style w:type="character" w:customStyle="1" w:styleId="Taillerduite">
    <w:name w:val="Taille réduite"/>
    <w:basedOn w:val="Policepardfaut"/>
    <w:uiPriority w:val="4"/>
    <w:qFormat/>
    <w:rsid w:val="00CE430C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m@evam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o\AppData\Roaming\Microsoft\Templates\VBA_Master_2010.dotm" TargetMode="Externa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4D0E0-383C-4DAB-A75F-A0B0722B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</Template>
  <TotalTime>0</TotalTime>
  <Pages>2</Pages>
  <Words>1108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Transfert en individuel cas SASH bénéficiaire</vt:lpstr>
    </vt:vector>
  </TitlesOfParts>
  <Company>EVAM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Transfert en individuel cas SASH bénéficiaire</dc:title>
  <dc:creator>COLLOMB Nathalie</dc:creator>
  <cp:lastModifiedBy>WINTEREGG Catherine</cp:lastModifiedBy>
  <cp:revision>2</cp:revision>
  <cp:lastPrinted>2011-02-02T07:49:00Z</cp:lastPrinted>
  <dcterms:created xsi:type="dcterms:W3CDTF">2025-04-08T10:10:00Z</dcterms:created>
  <dcterms:modified xsi:type="dcterms:W3CDTF">2025-04-08T10:10:00Z</dcterms:modified>
</cp:coreProperties>
</file>